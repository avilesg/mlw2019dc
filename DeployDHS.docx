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08EC6" w14:textId="6C31A6D4" w:rsidR="00AF465F" w:rsidRDefault="00632315" w:rsidP="00015FA1">
      <w:pPr>
        <w:pStyle w:val="Exercise-Heading"/>
      </w:pPr>
      <w:r w:rsidRPr="00632315">
        <w:t>Install the DHF core modules and plugins for your project.</w:t>
      </w:r>
    </w:p>
    <w:p w14:paraId="47DA134B" w14:textId="1B32BED7" w:rsidR="00EF2334" w:rsidRPr="00EF2334" w:rsidRDefault="00EF2334" w:rsidP="00015FA1">
      <w:pPr>
        <w:pStyle w:val="Exercise-Heading"/>
        <w:rPr>
          <w:b w:val="0"/>
          <w:i/>
        </w:rPr>
      </w:pPr>
      <w:r>
        <w:rPr>
          <w:b w:val="0"/>
          <w:i/>
        </w:rPr>
        <w:t xml:space="preserve">Before you deploy, find your team’s </w:t>
      </w:r>
      <w:proofErr w:type="spellStart"/>
      <w:r>
        <w:rPr>
          <w:b w:val="0"/>
          <w:i/>
        </w:rPr>
        <w:t>gradle-DHS.properties</w:t>
      </w:r>
      <w:proofErr w:type="spellEnd"/>
      <w:r>
        <w:rPr>
          <w:b w:val="0"/>
          <w:i/>
        </w:rPr>
        <w:t xml:space="preserve"> file in the hackathon-hub/properties folder and copy it as </w:t>
      </w:r>
      <w:proofErr w:type="spellStart"/>
      <w:r>
        <w:rPr>
          <w:b w:val="0"/>
          <w:i/>
        </w:rPr>
        <w:t>gradle-DH</w:t>
      </w:r>
      <w:bookmarkStart w:id="0" w:name="_GoBack"/>
      <w:bookmarkEnd w:id="0"/>
      <w:r>
        <w:rPr>
          <w:b w:val="0"/>
          <w:i/>
        </w:rPr>
        <w:t>S.properties</w:t>
      </w:r>
      <w:proofErr w:type="spellEnd"/>
      <w:r>
        <w:rPr>
          <w:b w:val="0"/>
          <w:i/>
        </w:rPr>
        <w:t xml:space="preserve"> to the hackathon-hub folder.</w:t>
      </w:r>
    </w:p>
    <w:p w14:paraId="339961C8" w14:textId="55F8BF96" w:rsidR="00A11F6C" w:rsidRDefault="00A11F6C" w:rsidP="001E2855">
      <w:pPr>
        <w:pStyle w:val="Exercise-Paragraph-List"/>
      </w:pPr>
      <w:r>
        <w:t>Open a Terminal window (</w:t>
      </w:r>
      <w:r w:rsidR="00E137CF">
        <w:t xml:space="preserve">e.g. </w:t>
      </w:r>
      <w:r w:rsidR="00C423B2">
        <w:t>Applications-&gt;System Tools-&gt;MATE Terminal).</w:t>
      </w:r>
    </w:p>
    <w:p w14:paraId="6D8A6B1E" w14:textId="40E20A0B" w:rsidR="00DE605E" w:rsidRDefault="00C423B2" w:rsidP="00E137CF">
      <w:pPr>
        <w:pStyle w:val="Exercise-Paragraph-List"/>
      </w:pPr>
      <w:r>
        <w:t>Navigate to the “</w:t>
      </w:r>
      <w:r w:rsidR="00E137CF">
        <w:rPr>
          <w:b/>
        </w:rPr>
        <w:t>hackathon-hub</w:t>
      </w:r>
      <w:r>
        <w:t>” folder.</w:t>
      </w:r>
    </w:p>
    <w:p w14:paraId="2C137FC6" w14:textId="23DAFD84" w:rsidR="00135D08" w:rsidRDefault="00135D08" w:rsidP="00E160C3">
      <w:pPr>
        <w:pStyle w:val="Exercise-Paragraph-List"/>
        <w:ind w:right="-270"/>
      </w:pPr>
      <w:r>
        <w:t xml:space="preserve">Run the following </w:t>
      </w:r>
      <w:proofErr w:type="spellStart"/>
      <w:r>
        <w:t>Gradle</w:t>
      </w:r>
      <w:proofErr w:type="spellEnd"/>
      <w:r>
        <w:t xml:space="preserve"> task </w:t>
      </w:r>
      <w:r w:rsidR="00E160C3">
        <w:t>to install the Data Hub modules (gradlew.bat for Windows)</w:t>
      </w:r>
    </w:p>
    <w:p w14:paraId="2A2E60F9" w14:textId="420DBB66" w:rsidR="008A6A12" w:rsidRPr="00E160C3" w:rsidRDefault="00E160C3" w:rsidP="00E160C3">
      <w:pPr>
        <w:pStyle w:val="Exercise-Paragraph-List"/>
        <w:numPr>
          <w:ilvl w:val="0"/>
          <w:numId w:val="0"/>
        </w:numPr>
        <w:ind w:left="720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MAC</w:t>
      </w:r>
      <w:proofErr w:type="gramStart"/>
      <w:r>
        <w:rPr>
          <w:rFonts w:ascii="Consolas" w:hAnsi="Consolas" w:cs="Consolas"/>
          <w:b/>
          <w:sz w:val="22"/>
          <w:szCs w:val="22"/>
        </w:rPr>
        <w:t xml:space="preserve">: </w:t>
      </w:r>
      <w:r w:rsidR="00135D08" w:rsidRPr="00E25CD3">
        <w:rPr>
          <w:rFonts w:ascii="Consolas" w:hAnsi="Consolas" w:cs="Consolas"/>
          <w:b/>
          <w:sz w:val="22"/>
          <w:szCs w:val="22"/>
        </w:rPr>
        <w:t>.</w:t>
      </w:r>
      <w:proofErr w:type="gramEnd"/>
      <w:r w:rsidR="00135D08" w:rsidRPr="00E25CD3">
        <w:rPr>
          <w:rFonts w:ascii="Consolas" w:hAnsi="Consolas" w:cs="Consolas"/>
          <w:b/>
          <w:sz w:val="22"/>
          <w:szCs w:val="22"/>
        </w:rPr>
        <w:t>/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="00135D08" w:rsidRPr="00E25CD3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="00135D08" w:rsidRPr="00E25CD3">
        <w:rPr>
          <w:rFonts w:ascii="Consolas" w:hAnsi="Consolas" w:cs="Consolas"/>
          <w:b/>
          <w:sz w:val="22"/>
          <w:szCs w:val="22"/>
        </w:rPr>
        <w:t xml:space="preserve">=DHS 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hubInstallModules</w:t>
      </w:r>
      <w:proofErr w:type="spellEnd"/>
    </w:p>
    <w:p w14:paraId="131C4DC3" w14:textId="311103E7" w:rsidR="00135D08" w:rsidRDefault="00135D08" w:rsidP="00135D08">
      <w:pPr>
        <w:pStyle w:val="Exercise-Paragraph-List"/>
      </w:pPr>
      <w:r>
        <w:t xml:space="preserve">Run the following </w:t>
      </w:r>
      <w:proofErr w:type="spellStart"/>
      <w:r>
        <w:t>Gradle</w:t>
      </w:r>
      <w:proofErr w:type="spellEnd"/>
      <w:r>
        <w:t xml:space="preserve"> task to load the in</w:t>
      </w:r>
      <w:r w:rsidR="00E160C3">
        <w:t>gestion and harmonization flows (gradlew.bat for Windows)</w:t>
      </w:r>
    </w:p>
    <w:p w14:paraId="19A7A655" w14:textId="7AB2D2D6" w:rsidR="00E137CF" w:rsidRDefault="00E137CF" w:rsidP="00E160C3">
      <w:pPr>
        <w:pStyle w:val="Exercise-Paragraph-List"/>
        <w:numPr>
          <w:ilvl w:val="0"/>
          <w:numId w:val="0"/>
        </w:numPr>
        <w:ind w:left="720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MAC</w:t>
      </w:r>
      <w:proofErr w:type="gramStart"/>
      <w:r>
        <w:rPr>
          <w:rFonts w:ascii="Consolas" w:hAnsi="Consolas" w:cs="Consolas"/>
          <w:b/>
          <w:sz w:val="22"/>
          <w:szCs w:val="22"/>
        </w:rPr>
        <w:t xml:space="preserve">: </w:t>
      </w:r>
      <w:r w:rsidR="00135D08" w:rsidRPr="00E25CD3">
        <w:rPr>
          <w:rFonts w:ascii="Consolas" w:hAnsi="Consolas" w:cs="Consolas"/>
          <w:b/>
          <w:sz w:val="22"/>
          <w:szCs w:val="22"/>
        </w:rPr>
        <w:t>.</w:t>
      </w:r>
      <w:proofErr w:type="gramEnd"/>
      <w:r w:rsidR="00135D08" w:rsidRPr="00E25CD3">
        <w:rPr>
          <w:rFonts w:ascii="Consolas" w:hAnsi="Consolas" w:cs="Consolas"/>
          <w:b/>
          <w:sz w:val="22"/>
          <w:szCs w:val="22"/>
        </w:rPr>
        <w:t>/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="00135D08" w:rsidRPr="00E25CD3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="00135D08" w:rsidRPr="00E25CD3">
        <w:rPr>
          <w:rFonts w:ascii="Consolas" w:hAnsi="Consolas" w:cs="Consolas"/>
          <w:b/>
          <w:sz w:val="22"/>
          <w:szCs w:val="22"/>
        </w:rPr>
        <w:t xml:space="preserve">=DHS 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mlLoadModules</w:t>
      </w:r>
      <w:proofErr w:type="spellEnd"/>
    </w:p>
    <w:p w14:paraId="0F809728" w14:textId="56C3C82E" w:rsidR="00135D08" w:rsidRDefault="00135D08" w:rsidP="00135D08">
      <w:pPr>
        <w:pStyle w:val="Exercise-Paragraph-List"/>
      </w:pPr>
      <w:r>
        <w:t xml:space="preserve">Run the following </w:t>
      </w:r>
      <w:proofErr w:type="spellStart"/>
      <w:r>
        <w:t>Gradle</w:t>
      </w:r>
      <w:proofErr w:type="spellEnd"/>
      <w:r>
        <w:t xml:space="preserve"> task to create</w:t>
      </w:r>
      <w:r w:rsidR="00E160C3">
        <w:t xml:space="preserve">/update indexes for our content </w:t>
      </w:r>
      <w:r w:rsidR="00E160C3">
        <w:t>(gradlew.bat for Windows)</w:t>
      </w:r>
    </w:p>
    <w:p w14:paraId="3C4CC666" w14:textId="31A4521E" w:rsidR="00E137CF" w:rsidRPr="00E25CD3" w:rsidRDefault="00E137CF" w:rsidP="00E160C3">
      <w:pPr>
        <w:pStyle w:val="Exercise-Paragraph-List"/>
        <w:numPr>
          <w:ilvl w:val="0"/>
          <w:numId w:val="0"/>
        </w:numPr>
        <w:ind w:left="720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MAC</w:t>
      </w:r>
      <w:proofErr w:type="gramStart"/>
      <w:r>
        <w:rPr>
          <w:rFonts w:ascii="Consolas" w:hAnsi="Consolas" w:cs="Consolas"/>
          <w:b/>
          <w:sz w:val="22"/>
          <w:szCs w:val="22"/>
        </w:rPr>
        <w:t xml:space="preserve">: </w:t>
      </w:r>
      <w:r w:rsidR="00135D08" w:rsidRPr="00E25CD3">
        <w:rPr>
          <w:rFonts w:ascii="Consolas" w:hAnsi="Consolas" w:cs="Consolas"/>
          <w:b/>
          <w:sz w:val="22"/>
          <w:szCs w:val="22"/>
        </w:rPr>
        <w:t>.</w:t>
      </w:r>
      <w:proofErr w:type="gramEnd"/>
      <w:r w:rsidR="00135D08" w:rsidRPr="00E25CD3">
        <w:rPr>
          <w:rFonts w:ascii="Consolas" w:hAnsi="Consolas" w:cs="Consolas"/>
          <w:b/>
          <w:sz w:val="22"/>
          <w:szCs w:val="22"/>
        </w:rPr>
        <w:t>/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="00135D08" w:rsidRPr="00E25CD3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="00135D08" w:rsidRPr="00E25CD3">
        <w:rPr>
          <w:rFonts w:ascii="Consolas" w:hAnsi="Consolas" w:cs="Consolas"/>
          <w:b/>
          <w:sz w:val="22"/>
          <w:szCs w:val="22"/>
        </w:rPr>
        <w:t xml:space="preserve">=DHS </w:t>
      </w:r>
      <w:proofErr w:type="spellStart"/>
      <w:r w:rsidR="00135D08" w:rsidRPr="00E25CD3">
        <w:rPr>
          <w:rFonts w:ascii="Consolas" w:hAnsi="Consolas" w:cs="Consolas"/>
          <w:b/>
          <w:sz w:val="22"/>
          <w:szCs w:val="22"/>
        </w:rPr>
        <w:t>mlUpdateIndexes</w:t>
      </w:r>
      <w:proofErr w:type="spellEnd"/>
    </w:p>
    <w:p w14:paraId="69289C5A" w14:textId="3741D10A" w:rsidR="00015FA1" w:rsidRDefault="00015FA1" w:rsidP="007F046E">
      <w:pPr>
        <w:pStyle w:val="Exercise-Heading"/>
        <w:spacing w:before="240"/>
      </w:pPr>
      <w:r>
        <w:t>Ingest Data</w:t>
      </w:r>
      <w:r w:rsidR="007F1EBB">
        <w:t xml:space="preserve"> for </w:t>
      </w:r>
      <w:r w:rsidR="00E137CF">
        <w:t>y</w:t>
      </w:r>
      <w:r w:rsidR="007F1EBB">
        <w:t>our Data Hub Service</w:t>
      </w:r>
    </w:p>
    <w:p w14:paraId="192A8784" w14:textId="3435E406" w:rsidR="00EF553E" w:rsidRDefault="00E137CF" w:rsidP="007F046E">
      <w:pPr>
        <w:pStyle w:val="Exercise-Paragraph-Text"/>
      </w:pPr>
      <w:r>
        <w:t>Yo</w:t>
      </w:r>
      <w:r w:rsidR="002649B9">
        <w:t xml:space="preserve">ur </w:t>
      </w:r>
      <w:r w:rsidR="00DE605E">
        <w:t>Data Hub Service is deployed but currently has no content</w:t>
      </w:r>
      <w:r w:rsidR="00DD54AB">
        <w:t>.</w:t>
      </w:r>
      <w:r w:rsidR="00DE605E">
        <w:t xml:space="preserve"> We need to load </w:t>
      </w:r>
      <w:r>
        <w:t>y</w:t>
      </w:r>
      <w:r w:rsidR="00DE605E">
        <w:t xml:space="preserve">our data to the Data Hub, calling </w:t>
      </w:r>
      <w:r w:rsidR="00D54097">
        <w:t>the</w:t>
      </w:r>
      <w:r w:rsidR="00DE605E">
        <w:t xml:space="preserve"> ingestion flows to envelope the data where appropriate.</w:t>
      </w:r>
      <w:r w:rsidR="00D54097">
        <w:t xml:space="preserve"> </w:t>
      </w:r>
      <w:r>
        <w:t>U</w:t>
      </w:r>
      <w:r w:rsidR="002649B9">
        <w:t>se MarkLogic Content Pump (MLCP) to ingest the data</w:t>
      </w:r>
      <w:r w:rsidR="007F046E">
        <w:t xml:space="preserve"> to the STAGE database by editing MLCP </w:t>
      </w:r>
      <w:r w:rsidR="00964E7D">
        <w:t>scripts to update the “</w:t>
      </w:r>
      <w:r w:rsidR="00964E7D" w:rsidRPr="00964E7D">
        <w:rPr>
          <w:b/>
        </w:rPr>
        <w:t>host</w:t>
      </w:r>
      <w:r w:rsidR="00964E7D">
        <w:t xml:space="preserve">” </w:t>
      </w:r>
      <w:r w:rsidR="00DF72B1">
        <w:t>and “</w:t>
      </w:r>
      <w:r w:rsidR="00DF72B1" w:rsidRPr="00DF72B1">
        <w:rPr>
          <w:b/>
        </w:rPr>
        <w:t>port</w:t>
      </w:r>
      <w:r w:rsidR="00DF72B1">
        <w:t xml:space="preserve">” </w:t>
      </w:r>
      <w:r w:rsidR="00964E7D">
        <w:t>value</w:t>
      </w:r>
      <w:r w:rsidR="00DF72B1">
        <w:t>s</w:t>
      </w:r>
      <w:r w:rsidR="00964E7D">
        <w:t>.</w:t>
      </w:r>
    </w:p>
    <w:p w14:paraId="42A5056C" w14:textId="77777777" w:rsidR="002248EC" w:rsidRDefault="002248EC" w:rsidP="002248EC">
      <w:pPr>
        <w:pStyle w:val="Exercise-Paragraph-List"/>
        <w:numPr>
          <w:ilvl w:val="0"/>
          <w:numId w:val="20"/>
        </w:numPr>
        <w:ind w:right="-270"/>
      </w:pPr>
      <w:r>
        <w:t xml:space="preserve">Run the following </w:t>
      </w:r>
      <w:proofErr w:type="spellStart"/>
      <w:r>
        <w:t>gradle</w:t>
      </w:r>
      <w:proofErr w:type="spellEnd"/>
      <w:r>
        <w:t xml:space="preserve"> commands </w:t>
      </w:r>
      <w:r>
        <w:t>(gradlew.bat for Windows)</w:t>
      </w:r>
    </w:p>
    <w:p w14:paraId="6133254E" w14:textId="67A42BB3" w:rsidR="002248EC" w:rsidRPr="002248EC" w:rsidRDefault="002248EC" w:rsidP="002248EC">
      <w:pPr>
        <w:pStyle w:val="Exercise-Paragraph-Text"/>
        <w:ind w:left="720" w:right="-450"/>
        <w:rPr>
          <w:rFonts w:ascii="Consolas" w:hAnsi="Consolas" w:cs="Consolas"/>
          <w:b/>
          <w:sz w:val="22"/>
          <w:szCs w:val="22"/>
        </w:rPr>
      </w:pPr>
      <w:proofErr w:type="gramStart"/>
      <w:r w:rsidRPr="00E25CD3">
        <w:rPr>
          <w:rFonts w:ascii="Consolas" w:hAnsi="Consolas" w:cs="Consolas"/>
          <w:b/>
          <w:sz w:val="22"/>
          <w:szCs w:val="22"/>
        </w:rPr>
        <w:t>./</w:t>
      </w:r>
      <w:proofErr w:type="spellStart"/>
      <w:proofErr w:type="gramEnd"/>
      <w:r w:rsidRPr="00E25CD3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Pr="00E25CD3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mlcpImport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=DHS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PmlcpOptionsFile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=ingest/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loadCompany.mlcp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 xml:space="preserve"> </w:t>
      </w:r>
    </w:p>
    <w:p w14:paraId="022B09A4" w14:textId="05512EFD" w:rsidR="002248EC" w:rsidRPr="002248EC" w:rsidRDefault="002248EC" w:rsidP="002248EC">
      <w:pPr>
        <w:pStyle w:val="Exercise-Paragraph-Text"/>
        <w:ind w:left="720" w:right="-450"/>
        <w:rPr>
          <w:rFonts w:ascii="Consolas" w:hAnsi="Consolas" w:cs="Consolas"/>
          <w:b/>
          <w:sz w:val="22"/>
          <w:szCs w:val="22"/>
        </w:rPr>
      </w:pPr>
      <w:proofErr w:type="gramStart"/>
      <w:r w:rsidRPr="00E25CD3">
        <w:rPr>
          <w:rFonts w:ascii="Consolas" w:hAnsi="Consolas" w:cs="Consolas"/>
          <w:b/>
          <w:sz w:val="22"/>
          <w:szCs w:val="22"/>
        </w:rPr>
        <w:t>./</w:t>
      </w:r>
      <w:proofErr w:type="spellStart"/>
      <w:proofErr w:type="gramEnd"/>
      <w:r w:rsidRPr="00E25CD3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Pr="00E25CD3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mlcpImport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=DHS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PmlcpOptionsFile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=ingest/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loadSkosCompanies.mlcp</w:t>
      </w:r>
      <w:proofErr w:type="spellEnd"/>
    </w:p>
    <w:p w14:paraId="481D860F" w14:textId="6BEA80DF" w:rsidR="002248EC" w:rsidRPr="002248EC" w:rsidRDefault="002248EC" w:rsidP="002248EC">
      <w:pPr>
        <w:pStyle w:val="Exercise-Paragraph-Text"/>
        <w:ind w:left="720" w:right="-450"/>
        <w:rPr>
          <w:rFonts w:ascii="Consolas" w:hAnsi="Consolas" w:cs="Consolas"/>
          <w:b/>
          <w:sz w:val="22"/>
          <w:szCs w:val="22"/>
        </w:rPr>
      </w:pPr>
      <w:proofErr w:type="gramStart"/>
      <w:r w:rsidRPr="00E25CD3">
        <w:rPr>
          <w:rFonts w:ascii="Consolas" w:hAnsi="Consolas" w:cs="Consolas"/>
          <w:b/>
          <w:sz w:val="22"/>
          <w:szCs w:val="22"/>
        </w:rPr>
        <w:t>./</w:t>
      </w:r>
      <w:proofErr w:type="spellStart"/>
      <w:proofErr w:type="gramEnd"/>
      <w:r w:rsidRPr="00E25CD3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Pr="00E25CD3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mlcpImport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=DHS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PmlcpOptionsFile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=ingest/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loadSkosProducts.mlcp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 xml:space="preserve"> </w:t>
      </w:r>
    </w:p>
    <w:p w14:paraId="2FACD11C" w14:textId="357907F2" w:rsidR="002248EC" w:rsidRPr="002248EC" w:rsidRDefault="002248EC" w:rsidP="002248EC">
      <w:pPr>
        <w:pStyle w:val="Exercise-Paragraph-Text"/>
        <w:ind w:left="720" w:right="-450"/>
        <w:rPr>
          <w:rFonts w:ascii="Consolas" w:hAnsi="Consolas" w:cs="Consolas"/>
          <w:b/>
          <w:sz w:val="22"/>
          <w:szCs w:val="22"/>
        </w:rPr>
      </w:pPr>
      <w:proofErr w:type="gramStart"/>
      <w:r w:rsidRPr="00E25CD3">
        <w:rPr>
          <w:rFonts w:ascii="Consolas" w:hAnsi="Consolas" w:cs="Consolas"/>
          <w:b/>
          <w:sz w:val="22"/>
          <w:szCs w:val="22"/>
        </w:rPr>
        <w:t>./</w:t>
      </w:r>
      <w:proofErr w:type="spellStart"/>
      <w:proofErr w:type="gramEnd"/>
      <w:r w:rsidRPr="00E25CD3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Pr="00E25CD3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mlcpImport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=DHS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PmlcpOptionsFile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=ingest/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loadTwitter.mlcp</w:t>
      </w:r>
      <w:proofErr w:type="spellEnd"/>
    </w:p>
    <w:p w14:paraId="3631DF0D" w14:textId="6B3148F1" w:rsidR="00A129DD" w:rsidRPr="002248EC" w:rsidRDefault="002248EC" w:rsidP="002248EC">
      <w:pPr>
        <w:pStyle w:val="Exercise-Paragraph-Text"/>
        <w:ind w:left="720" w:right="-450"/>
        <w:rPr>
          <w:rFonts w:ascii="Consolas" w:hAnsi="Consolas" w:cs="Consolas"/>
          <w:b/>
          <w:sz w:val="22"/>
          <w:szCs w:val="22"/>
        </w:rPr>
      </w:pPr>
      <w:proofErr w:type="gramStart"/>
      <w:r w:rsidRPr="00E25CD3">
        <w:rPr>
          <w:rFonts w:ascii="Consolas" w:hAnsi="Consolas" w:cs="Consolas"/>
          <w:b/>
          <w:sz w:val="22"/>
          <w:szCs w:val="22"/>
        </w:rPr>
        <w:t>./</w:t>
      </w:r>
      <w:proofErr w:type="spellStart"/>
      <w:proofErr w:type="gramEnd"/>
      <w:r w:rsidRPr="00E25CD3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Pr="00E25CD3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createDictionaries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Pr="002248EC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Pr="002248EC">
        <w:rPr>
          <w:rFonts w:ascii="Consolas" w:hAnsi="Consolas" w:cs="Consolas"/>
          <w:b/>
          <w:sz w:val="22"/>
          <w:szCs w:val="22"/>
        </w:rPr>
        <w:t>=DHS</w:t>
      </w:r>
    </w:p>
    <w:p w14:paraId="52974AD2" w14:textId="7A696815" w:rsidR="00713872" w:rsidRPr="007F046E" w:rsidRDefault="00A129DD" w:rsidP="002248EC">
      <w:pPr>
        <w:pStyle w:val="Exercise-Paragraph-Text"/>
        <w:numPr>
          <w:ilvl w:val="0"/>
          <w:numId w:val="13"/>
        </w:numPr>
      </w:pPr>
      <w:r>
        <w:t xml:space="preserve">If you want to check that your documents have been loaded successfully, use Query Console (the URL for Query Console is in your </w:t>
      </w:r>
      <w:proofErr w:type="spellStart"/>
      <w:r>
        <w:t>gradle-DHS.properties</w:t>
      </w:r>
      <w:proofErr w:type="spellEnd"/>
      <w:r>
        <w:t xml:space="preserve">). </w:t>
      </w:r>
    </w:p>
    <w:p w14:paraId="4D5584DC" w14:textId="050A14AB" w:rsidR="00205C3E" w:rsidRDefault="00205C3E" w:rsidP="007F046E">
      <w:pPr>
        <w:pStyle w:val="Exercise-Heading"/>
        <w:spacing w:before="240"/>
      </w:pPr>
      <w:r>
        <w:t>Curat</w:t>
      </w:r>
      <w:r w:rsidR="007863CD">
        <w:t>ing the</w:t>
      </w:r>
      <w:r>
        <w:t xml:space="preserve"> Data </w:t>
      </w:r>
      <w:r w:rsidR="0043010C">
        <w:t xml:space="preserve">in </w:t>
      </w:r>
      <w:r w:rsidR="00A129DD">
        <w:t>y</w:t>
      </w:r>
      <w:r w:rsidR="0043010C">
        <w:t>our Data Hub Service</w:t>
      </w:r>
    </w:p>
    <w:p w14:paraId="6806DD17" w14:textId="2479728E" w:rsidR="00707495" w:rsidRDefault="00A129DD" w:rsidP="00205C3E">
      <w:pPr>
        <w:pStyle w:val="Exercise-Paragraph-Text"/>
      </w:pPr>
      <w:r>
        <w:t>Yo</w:t>
      </w:r>
      <w:r w:rsidR="004C7F99">
        <w:t>ur content is loaded to the Data Hub Service’s “Stage” database</w:t>
      </w:r>
      <w:r w:rsidR="003E5303">
        <w:t>.</w:t>
      </w:r>
      <w:r w:rsidR="004C7F99">
        <w:t xml:space="preserve"> Next, the data needs to be curated</w:t>
      </w:r>
      <w:r w:rsidR="004C102F">
        <w:t>,</w:t>
      </w:r>
      <w:r w:rsidR="004C7F99">
        <w:t xml:space="preserve"> just like </w:t>
      </w:r>
      <w:r>
        <w:t>y</w:t>
      </w:r>
      <w:r w:rsidR="004C7F99">
        <w:t>our local Data Hub</w:t>
      </w:r>
      <w:r w:rsidR="004C102F">
        <w:t>,</w:t>
      </w:r>
      <w:r w:rsidR="004C7F99">
        <w:t xml:space="preserve"> so it can be useful for searches.</w:t>
      </w:r>
    </w:p>
    <w:p w14:paraId="5778BDF2" w14:textId="71D6E5DB" w:rsidR="004C7F99" w:rsidRDefault="00894F6C" w:rsidP="00A129DD">
      <w:pPr>
        <w:pStyle w:val="Exercise-Paragraph-List"/>
        <w:numPr>
          <w:ilvl w:val="0"/>
          <w:numId w:val="4"/>
        </w:numPr>
      </w:pPr>
      <w:r>
        <w:t>In the Terminal window, n</w:t>
      </w:r>
      <w:r w:rsidR="004C7F99">
        <w:t>avigate to the “</w:t>
      </w:r>
      <w:r w:rsidR="00A129DD">
        <w:rPr>
          <w:b/>
        </w:rPr>
        <w:t>hackathon-hub</w:t>
      </w:r>
      <w:r w:rsidR="004C7F99">
        <w:t>” folder.</w:t>
      </w:r>
    </w:p>
    <w:p w14:paraId="291A782C" w14:textId="36945F7D" w:rsidR="008C7B05" w:rsidRDefault="008C7B05" w:rsidP="008C7B05">
      <w:pPr>
        <w:pStyle w:val="Exercise-Paragraph-List"/>
        <w:numPr>
          <w:ilvl w:val="0"/>
          <w:numId w:val="4"/>
        </w:numPr>
      </w:pPr>
      <w:r>
        <w:t xml:space="preserve">Run </w:t>
      </w:r>
      <w:r w:rsidR="00A129DD">
        <w:t>your</w:t>
      </w:r>
      <w:r>
        <w:t xml:space="preserve"> harmonize flows </w:t>
      </w:r>
      <w:r w:rsidR="00A129DD">
        <w:t xml:space="preserve">using </w:t>
      </w:r>
      <w:r>
        <w:t>the following</w:t>
      </w:r>
      <w:r w:rsidR="004D5893">
        <w:t xml:space="preserve"> two </w:t>
      </w:r>
      <w:r w:rsidR="00E160C3">
        <w:t xml:space="preserve">[MAC] </w:t>
      </w:r>
      <w:r w:rsidR="004D5893">
        <w:t>commands</w:t>
      </w:r>
      <w:r w:rsidR="00E160C3">
        <w:t xml:space="preserve"> (gradlew.bat for Windows)</w:t>
      </w:r>
    </w:p>
    <w:p w14:paraId="3F4B4C74" w14:textId="752016E6" w:rsidR="008C7B05" w:rsidRPr="007F046E" w:rsidRDefault="008C7B05" w:rsidP="008C7B05">
      <w:pPr>
        <w:pStyle w:val="List-Child1"/>
        <w:numPr>
          <w:ilvl w:val="0"/>
          <w:numId w:val="0"/>
        </w:numPr>
        <w:ind w:left="720"/>
        <w:rPr>
          <w:rFonts w:ascii="Consolas" w:hAnsi="Consolas" w:cs="Consolas"/>
          <w:b/>
          <w:sz w:val="22"/>
          <w:szCs w:val="22"/>
        </w:rPr>
      </w:pPr>
      <w:proofErr w:type="gramStart"/>
      <w:r w:rsidRPr="007F046E">
        <w:rPr>
          <w:rFonts w:ascii="Consolas" w:hAnsi="Consolas" w:cs="Consolas"/>
          <w:b/>
          <w:sz w:val="22"/>
          <w:szCs w:val="22"/>
        </w:rPr>
        <w:t>./</w:t>
      </w:r>
      <w:proofErr w:type="spellStart"/>
      <w:proofErr w:type="gramEnd"/>
      <w:r w:rsidRPr="007F046E">
        <w:rPr>
          <w:rFonts w:ascii="Consolas" w:hAnsi="Consolas" w:cs="Consolas"/>
          <w:b/>
          <w:sz w:val="22"/>
          <w:szCs w:val="22"/>
        </w:rPr>
        <w:t>gradle</w:t>
      </w:r>
      <w:r w:rsidR="00185659" w:rsidRPr="007F046E">
        <w:rPr>
          <w:rFonts w:ascii="Consolas" w:hAnsi="Consolas" w:cs="Consolas"/>
          <w:b/>
          <w:sz w:val="22"/>
          <w:szCs w:val="22"/>
        </w:rPr>
        <w:t>w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7F046E">
        <w:rPr>
          <w:rFonts w:ascii="Consolas" w:hAnsi="Consolas" w:cs="Consolas"/>
          <w:b/>
          <w:sz w:val="22"/>
          <w:szCs w:val="22"/>
        </w:rPr>
        <w:t>hubRunFlow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Pr="007F046E">
        <w:rPr>
          <w:rFonts w:ascii="Consolas" w:hAnsi="Consolas" w:cs="Consolas"/>
          <w:b/>
          <w:sz w:val="22"/>
          <w:szCs w:val="22"/>
        </w:rPr>
        <w:t>PentityName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>=</w:t>
      </w:r>
      <w:r w:rsidR="004D5893" w:rsidRPr="007F046E">
        <w:rPr>
          <w:rFonts w:ascii="Consolas" w:hAnsi="Consolas" w:cs="Consolas"/>
          <w:b/>
          <w:sz w:val="22"/>
          <w:szCs w:val="22"/>
        </w:rPr>
        <w:t>Twitter -</w:t>
      </w:r>
      <w:proofErr w:type="spellStart"/>
      <w:r w:rsidR="004D5893" w:rsidRPr="007F046E">
        <w:rPr>
          <w:rFonts w:ascii="Consolas" w:hAnsi="Consolas" w:cs="Consolas"/>
          <w:b/>
          <w:sz w:val="22"/>
          <w:szCs w:val="22"/>
        </w:rPr>
        <w:t>PflowName</w:t>
      </w:r>
      <w:proofErr w:type="spellEnd"/>
      <w:r w:rsidR="004D5893" w:rsidRPr="007F046E">
        <w:rPr>
          <w:rFonts w:ascii="Consolas" w:hAnsi="Consolas" w:cs="Consolas"/>
          <w:b/>
          <w:sz w:val="22"/>
          <w:szCs w:val="22"/>
        </w:rPr>
        <w:t>=</w:t>
      </w:r>
      <w:proofErr w:type="spellStart"/>
      <w:r w:rsidR="004D5893" w:rsidRPr="007F046E">
        <w:rPr>
          <w:rFonts w:ascii="Consolas" w:hAnsi="Consolas" w:cs="Consolas"/>
          <w:b/>
          <w:sz w:val="22"/>
          <w:szCs w:val="22"/>
        </w:rPr>
        <w:t>harmonizeTwitter</w:t>
      </w:r>
      <w:proofErr w:type="spellEnd"/>
      <w:r w:rsidR="00185659" w:rsidRPr="007F046E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="00185659" w:rsidRPr="007F046E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="00185659" w:rsidRPr="007F046E">
        <w:rPr>
          <w:rFonts w:ascii="Consolas" w:hAnsi="Consolas" w:cs="Consolas"/>
          <w:b/>
          <w:sz w:val="22"/>
          <w:szCs w:val="22"/>
        </w:rPr>
        <w:t>=DHS</w:t>
      </w:r>
    </w:p>
    <w:p w14:paraId="7DEC762B" w14:textId="6B1B633F" w:rsidR="004D5893" w:rsidRPr="00E160C3" w:rsidRDefault="004D5893" w:rsidP="00E160C3">
      <w:pPr>
        <w:pStyle w:val="List-Child1"/>
        <w:numPr>
          <w:ilvl w:val="0"/>
          <w:numId w:val="0"/>
        </w:numPr>
        <w:ind w:left="720"/>
        <w:rPr>
          <w:rFonts w:ascii="Consolas" w:hAnsi="Consolas" w:cs="Consolas"/>
          <w:b/>
          <w:sz w:val="22"/>
          <w:szCs w:val="22"/>
        </w:rPr>
      </w:pPr>
      <w:proofErr w:type="gramStart"/>
      <w:r w:rsidRPr="007F046E">
        <w:rPr>
          <w:rFonts w:ascii="Consolas" w:hAnsi="Consolas" w:cs="Consolas"/>
          <w:b/>
          <w:sz w:val="22"/>
          <w:szCs w:val="22"/>
        </w:rPr>
        <w:t>./</w:t>
      </w:r>
      <w:proofErr w:type="spellStart"/>
      <w:proofErr w:type="gramEnd"/>
      <w:r w:rsidRPr="007F046E">
        <w:rPr>
          <w:rFonts w:ascii="Consolas" w:hAnsi="Consolas" w:cs="Consolas"/>
          <w:b/>
          <w:sz w:val="22"/>
          <w:szCs w:val="22"/>
        </w:rPr>
        <w:t>gradlew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7F046E">
        <w:rPr>
          <w:rFonts w:ascii="Consolas" w:hAnsi="Consolas" w:cs="Consolas"/>
          <w:b/>
          <w:sz w:val="22"/>
          <w:szCs w:val="22"/>
        </w:rPr>
        <w:t>hubRunFlow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Pr="007F046E">
        <w:rPr>
          <w:rFonts w:ascii="Consolas" w:hAnsi="Consolas" w:cs="Consolas"/>
          <w:b/>
          <w:sz w:val="22"/>
          <w:szCs w:val="22"/>
        </w:rPr>
        <w:t>PentityName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>=Company -</w:t>
      </w:r>
      <w:proofErr w:type="spellStart"/>
      <w:r w:rsidRPr="007F046E">
        <w:rPr>
          <w:rFonts w:ascii="Consolas" w:hAnsi="Consolas" w:cs="Consolas"/>
          <w:b/>
          <w:sz w:val="22"/>
          <w:szCs w:val="22"/>
        </w:rPr>
        <w:t>PflowName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>=</w:t>
      </w:r>
      <w:proofErr w:type="spellStart"/>
      <w:r w:rsidRPr="007F046E">
        <w:rPr>
          <w:rFonts w:ascii="Consolas" w:hAnsi="Consolas" w:cs="Consolas"/>
          <w:b/>
          <w:sz w:val="22"/>
          <w:szCs w:val="22"/>
        </w:rPr>
        <w:t>harmonizeCompany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 xml:space="preserve"> -</w:t>
      </w:r>
      <w:proofErr w:type="spellStart"/>
      <w:r w:rsidRPr="007F046E">
        <w:rPr>
          <w:rFonts w:ascii="Consolas" w:hAnsi="Consolas" w:cs="Consolas"/>
          <w:b/>
          <w:sz w:val="22"/>
          <w:szCs w:val="22"/>
        </w:rPr>
        <w:t>PenvironmentName</w:t>
      </w:r>
      <w:proofErr w:type="spellEnd"/>
      <w:r w:rsidRPr="007F046E">
        <w:rPr>
          <w:rFonts w:ascii="Consolas" w:hAnsi="Consolas" w:cs="Consolas"/>
          <w:b/>
          <w:sz w:val="22"/>
          <w:szCs w:val="22"/>
        </w:rPr>
        <w:t>=DHS</w:t>
      </w:r>
    </w:p>
    <w:p w14:paraId="00C29209" w14:textId="38CAF45A" w:rsidR="00CE7D3B" w:rsidRDefault="009A0DBB" w:rsidP="007F046E">
      <w:pPr>
        <w:pStyle w:val="Exercise-Paragraph-List"/>
        <w:numPr>
          <w:ilvl w:val="0"/>
          <w:numId w:val="0"/>
        </w:numPr>
        <w:ind w:left="360"/>
      </w:pPr>
      <w:r>
        <w:t xml:space="preserve">When these two tasks have completed, </w:t>
      </w:r>
      <w:r w:rsidR="004D5893">
        <w:t>y</w:t>
      </w:r>
      <w:r>
        <w:t xml:space="preserve">our content is now curated and stored in the Final database, ready for exposing to </w:t>
      </w:r>
      <w:r w:rsidR="004D5893">
        <w:t>y</w:t>
      </w:r>
      <w:r>
        <w:t xml:space="preserve">our services to access and search </w:t>
      </w:r>
      <w:r w:rsidR="004D5893">
        <w:t>y</w:t>
      </w:r>
      <w:r>
        <w:t>our data.</w:t>
      </w:r>
    </w:p>
    <w:sectPr w:rsidR="00CE7D3B" w:rsidSect="002248EC">
      <w:headerReference w:type="even" r:id="rId8"/>
      <w:headerReference w:type="default" r:id="rId9"/>
      <w:pgSz w:w="12240" w:h="15840"/>
      <w:pgMar w:top="153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A81D8" w14:textId="77777777" w:rsidR="00965867" w:rsidRDefault="00965867" w:rsidP="009B4BAC">
      <w:pPr>
        <w:spacing w:after="0" w:line="240" w:lineRule="auto"/>
      </w:pPr>
      <w:r>
        <w:separator/>
      </w:r>
    </w:p>
  </w:endnote>
  <w:endnote w:type="continuationSeparator" w:id="0">
    <w:p w14:paraId="2E4F636D" w14:textId="77777777" w:rsidR="00965867" w:rsidRDefault="00965867" w:rsidP="009B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0198A" w14:textId="77777777" w:rsidR="00965867" w:rsidRDefault="00965867" w:rsidP="009B4BAC">
      <w:pPr>
        <w:spacing w:after="0" w:line="240" w:lineRule="auto"/>
      </w:pPr>
      <w:r>
        <w:separator/>
      </w:r>
    </w:p>
  </w:footnote>
  <w:footnote w:type="continuationSeparator" w:id="0">
    <w:p w14:paraId="13D08599" w14:textId="77777777" w:rsidR="00965867" w:rsidRDefault="00965867" w:rsidP="009B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6480D" w14:textId="77666A86" w:rsidR="007E719C" w:rsidRDefault="007E719C">
    <w:pPr>
      <w:pStyle w:val="Header"/>
    </w:pPr>
  </w:p>
  <w:p w14:paraId="0DE6E7FA" w14:textId="77777777" w:rsidR="007E719C" w:rsidRDefault="007E719C">
    <w:pPr>
      <w:pStyle w:val="Header"/>
    </w:pPr>
  </w:p>
  <w:p w14:paraId="6E5E1FB5" w14:textId="77777777" w:rsidR="007E719C" w:rsidRDefault="007E719C"/>
  <w:p w14:paraId="2BF3644E" w14:textId="77777777" w:rsidR="007E719C" w:rsidRDefault="007E71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D0100" w14:textId="22E07077" w:rsidR="002248EC" w:rsidRDefault="002248EC" w:rsidP="002248EC">
    <w:pPr>
      <w:pStyle w:val="Header"/>
      <w:jc w:val="right"/>
    </w:pPr>
    <w:r>
      <w:rPr>
        <w:noProof/>
      </w:rPr>
      <w:drawing>
        <wp:inline distT="0" distB="0" distL="0" distR="0" wp14:anchorId="418D97AA" wp14:editId="259CE852">
          <wp:extent cx="2037806" cy="557135"/>
          <wp:effectExtent l="0" t="0" r="63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 Signature 260x11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563" cy="567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F07E73" w14:textId="77777777" w:rsidR="002248EC" w:rsidRDefault="00224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2D"/>
    <w:multiLevelType w:val="hybridMultilevel"/>
    <w:tmpl w:val="B2C0E332"/>
    <w:lvl w:ilvl="0" w:tplc="2592AD4C">
      <w:start w:val="1"/>
      <w:numFmt w:val="decimal"/>
      <w:pStyle w:val="Exercise-Paragraph-List"/>
      <w:lvlText w:val="%1."/>
      <w:lvlJc w:val="left"/>
      <w:pPr>
        <w:ind w:left="720" w:hanging="360"/>
      </w:pPr>
    </w:lvl>
    <w:lvl w:ilvl="1" w:tplc="FB34C332">
      <w:start w:val="1"/>
      <w:numFmt w:val="lowerLetter"/>
      <w:pStyle w:val="List-Child1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0D0"/>
    <w:multiLevelType w:val="hybridMultilevel"/>
    <w:tmpl w:val="1BD65C7E"/>
    <w:lvl w:ilvl="0" w:tplc="124C4E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2506"/>
    <w:multiLevelType w:val="hybridMultilevel"/>
    <w:tmpl w:val="06E02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3CC4"/>
    <w:multiLevelType w:val="hybridMultilevel"/>
    <w:tmpl w:val="7BF2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40AC"/>
    <w:multiLevelType w:val="hybridMultilevel"/>
    <w:tmpl w:val="7C52F6E2"/>
    <w:lvl w:ilvl="0" w:tplc="E1785EB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34A76"/>
    <w:multiLevelType w:val="hybridMultilevel"/>
    <w:tmpl w:val="A70C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D6EDA"/>
    <w:multiLevelType w:val="hybridMultilevel"/>
    <w:tmpl w:val="4724AD18"/>
    <w:lvl w:ilvl="0" w:tplc="F48893EE">
      <w:start w:val="1"/>
      <w:numFmt w:val="bullet"/>
      <w:pStyle w:val="Exercise-Paragraph-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D21C74"/>
    <w:multiLevelType w:val="hybridMultilevel"/>
    <w:tmpl w:val="AC20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B6FD1"/>
    <w:multiLevelType w:val="hybridMultilevel"/>
    <w:tmpl w:val="D56AE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3"/>
  </w:num>
  <w:num w:numId="18">
    <w:abstractNumId w:val="8"/>
  </w:num>
  <w:num w:numId="19">
    <w:abstractNumId w:val="5"/>
  </w:num>
  <w:num w:numId="20">
    <w:abstractNumId w:val="0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16"/>
    <w:rsid w:val="00001F34"/>
    <w:rsid w:val="00003211"/>
    <w:rsid w:val="0000789A"/>
    <w:rsid w:val="0001217E"/>
    <w:rsid w:val="00013470"/>
    <w:rsid w:val="00015FA1"/>
    <w:rsid w:val="000244B3"/>
    <w:rsid w:val="000339B3"/>
    <w:rsid w:val="0003761C"/>
    <w:rsid w:val="00040926"/>
    <w:rsid w:val="000471D9"/>
    <w:rsid w:val="00047B4A"/>
    <w:rsid w:val="00051435"/>
    <w:rsid w:val="0005160E"/>
    <w:rsid w:val="00051A39"/>
    <w:rsid w:val="00053861"/>
    <w:rsid w:val="0005437D"/>
    <w:rsid w:val="00055648"/>
    <w:rsid w:val="00056A51"/>
    <w:rsid w:val="00056C3D"/>
    <w:rsid w:val="00064ACB"/>
    <w:rsid w:val="00066947"/>
    <w:rsid w:val="00071154"/>
    <w:rsid w:val="0007589A"/>
    <w:rsid w:val="00077124"/>
    <w:rsid w:val="00083A56"/>
    <w:rsid w:val="00084321"/>
    <w:rsid w:val="0008691B"/>
    <w:rsid w:val="0008695B"/>
    <w:rsid w:val="00090F69"/>
    <w:rsid w:val="00091773"/>
    <w:rsid w:val="00093AE8"/>
    <w:rsid w:val="00094BBF"/>
    <w:rsid w:val="0009511F"/>
    <w:rsid w:val="000A10D7"/>
    <w:rsid w:val="000A159E"/>
    <w:rsid w:val="000A7894"/>
    <w:rsid w:val="000B038F"/>
    <w:rsid w:val="000B166F"/>
    <w:rsid w:val="000B1ED7"/>
    <w:rsid w:val="000C168C"/>
    <w:rsid w:val="000C16EC"/>
    <w:rsid w:val="000C221B"/>
    <w:rsid w:val="000C2E75"/>
    <w:rsid w:val="000C343C"/>
    <w:rsid w:val="000C72FF"/>
    <w:rsid w:val="000D4B9A"/>
    <w:rsid w:val="000D5125"/>
    <w:rsid w:val="000E2165"/>
    <w:rsid w:val="000E60D7"/>
    <w:rsid w:val="000F2870"/>
    <w:rsid w:val="00105E2C"/>
    <w:rsid w:val="00106B21"/>
    <w:rsid w:val="0011206A"/>
    <w:rsid w:val="00112C8A"/>
    <w:rsid w:val="001154D5"/>
    <w:rsid w:val="00115C76"/>
    <w:rsid w:val="0012094C"/>
    <w:rsid w:val="00121701"/>
    <w:rsid w:val="00123E20"/>
    <w:rsid w:val="00124D59"/>
    <w:rsid w:val="00126C86"/>
    <w:rsid w:val="00126FF2"/>
    <w:rsid w:val="00127FD9"/>
    <w:rsid w:val="00131AD0"/>
    <w:rsid w:val="001322A2"/>
    <w:rsid w:val="00132858"/>
    <w:rsid w:val="00135CCC"/>
    <w:rsid w:val="00135D08"/>
    <w:rsid w:val="00135D34"/>
    <w:rsid w:val="00137A0A"/>
    <w:rsid w:val="00137ABF"/>
    <w:rsid w:val="0014054B"/>
    <w:rsid w:val="0014480F"/>
    <w:rsid w:val="0015383E"/>
    <w:rsid w:val="0015532B"/>
    <w:rsid w:val="001604EB"/>
    <w:rsid w:val="00162754"/>
    <w:rsid w:val="00163B58"/>
    <w:rsid w:val="00167D44"/>
    <w:rsid w:val="00167E46"/>
    <w:rsid w:val="00183FEF"/>
    <w:rsid w:val="00185659"/>
    <w:rsid w:val="00190CF9"/>
    <w:rsid w:val="00191CC4"/>
    <w:rsid w:val="00193385"/>
    <w:rsid w:val="001949A1"/>
    <w:rsid w:val="00195B7F"/>
    <w:rsid w:val="001962A6"/>
    <w:rsid w:val="0019639A"/>
    <w:rsid w:val="001973A9"/>
    <w:rsid w:val="00197ADE"/>
    <w:rsid w:val="001A0194"/>
    <w:rsid w:val="001A01BA"/>
    <w:rsid w:val="001A6B77"/>
    <w:rsid w:val="001A741F"/>
    <w:rsid w:val="001B22E1"/>
    <w:rsid w:val="001B2DDD"/>
    <w:rsid w:val="001C6BDA"/>
    <w:rsid w:val="001D397B"/>
    <w:rsid w:val="001D3F20"/>
    <w:rsid w:val="001D427A"/>
    <w:rsid w:val="001D6156"/>
    <w:rsid w:val="001D790F"/>
    <w:rsid w:val="001E2855"/>
    <w:rsid w:val="001E2980"/>
    <w:rsid w:val="001E54D5"/>
    <w:rsid w:val="001E6849"/>
    <w:rsid w:val="001E7084"/>
    <w:rsid w:val="001F18D1"/>
    <w:rsid w:val="001F3536"/>
    <w:rsid w:val="001F42BE"/>
    <w:rsid w:val="001F42FD"/>
    <w:rsid w:val="001F647A"/>
    <w:rsid w:val="001F757A"/>
    <w:rsid w:val="0020235E"/>
    <w:rsid w:val="00202C0F"/>
    <w:rsid w:val="00202F21"/>
    <w:rsid w:val="00203188"/>
    <w:rsid w:val="0020370E"/>
    <w:rsid w:val="0020396A"/>
    <w:rsid w:val="00204EA7"/>
    <w:rsid w:val="00205C3E"/>
    <w:rsid w:val="00206283"/>
    <w:rsid w:val="00207088"/>
    <w:rsid w:val="00215C82"/>
    <w:rsid w:val="00216C6C"/>
    <w:rsid w:val="002174B4"/>
    <w:rsid w:val="00217749"/>
    <w:rsid w:val="00220A92"/>
    <w:rsid w:val="00224251"/>
    <w:rsid w:val="002248EC"/>
    <w:rsid w:val="00227418"/>
    <w:rsid w:val="00227665"/>
    <w:rsid w:val="00231025"/>
    <w:rsid w:val="002320CC"/>
    <w:rsid w:val="002335F5"/>
    <w:rsid w:val="0024780C"/>
    <w:rsid w:val="0025034A"/>
    <w:rsid w:val="0025224B"/>
    <w:rsid w:val="00253B34"/>
    <w:rsid w:val="0025489E"/>
    <w:rsid w:val="002570EE"/>
    <w:rsid w:val="002578CB"/>
    <w:rsid w:val="002626D9"/>
    <w:rsid w:val="00262C3B"/>
    <w:rsid w:val="002630BD"/>
    <w:rsid w:val="002642E0"/>
    <w:rsid w:val="002649B9"/>
    <w:rsid w:val="00270E47"/>
    <w:rsid w:val="002726C1"/>
    <w:rsid w:val="00273B0C"/>
    <w:rsid w:val="00282CDD"/>
    <w:rsid w:val="002852A6"/>
    <w:rsid w:val="0029064A"/>
    <w:rsid w:val="00292C10"/>
    <w:rsid w:val="00294FDF"/>
    <w:rsid w:val="002A1D27"/>
    <w:rsid w:val="002A323F"/>
    <w:rsid w:val="002A3289"/>
    <w:rsid w:val="002A35E9"/>
    <w:rsid w:val="002A3A99"/>
    <w:rsid w:val="002A6F41"/>
    <w:rsid w:val="002B2D44"/>
    <w:rsid w:val="002B49CE"/>
    <w:rsid w:val="002B4B6E"/>
    <w:rsid w:val="002B4EB7"/>
    <w:rsid w:val="002B7454"/>
    <w:rsid w:val="002C0200"/>
    <w:rsid w:val="002C57ED"/>
    <w:rsid w:val="002C5A09"/>
    <w:rsid w:val="002D3B5E"/>
    <w:rsid w:val="002D540E"/>
    <w:rsid w:val="002D7ACB"/>
    <w:rsid w:val="002E145A"/>
    <w:rsid w:val="002E4F5B"/>
    <w:rsid w:val="002F09D7"/>
    <w:rsid w:val="002F1F9B"/>
    <w:rsid w:val="003002CC"/>
    <w:rsid w:val="00307237"/>
    <w:rsid w:val="00310FEB"/>
    <w:rsid w:val="00316C86"/>
    <w:rsid w:val="003204F8"/>
    <w:rsid w:val="0032076A"/>
    <w:rsid w:val="00321074"/>
    <w:rsid w:val="00323C14"/>
    <w:rsid w:val="00323E91"/>
    <w:rsid w:val="003258C8"/>
    <w:rsid w:val="003406A6"/>
    <w:rsid w:val="00341653"/>
    <w:rsid w:val="00343F39"/>
    <w:rsid w:val="003443FF"/>
    <w:rsid w:val="00346CD9"/>
    <w:rsid w:val="00351C8A"/>
    <w:rsid w:val="0035217F"/>
    <w:rsid w:val="00352D3D"/>
    <w:rsid w:val="00353AE0"/>
    <w:rsid w:val="00354C18"/>
    <w:rsid w:val="00355063"/>
    <w:rsid w:val="003562E2"/>
    <w:rsid w:val="003656C8"/>
    <w:rsid w:val="00367370"/>
    <w:rsid w:val="00370EA7"/>
    <w:rsid w:val="00372D49"/>
    <w:rsid w:val="0037338A"/>
    <w:rsid w:val="00375472"/>
    <w:rsid w:val="00375FB9"/>
    <w:rsid w:val="00376E9B"/>
    <w:rsid w:val="003801CB"/>
    <w:rsid w:val="00383933"/>
    <w:rsid w:val="00383F01"/>
    <w:rsid w:val="00387003"/>
    <w:rsid w:val="00392BF8"/>
    <w:rsid w:val="003932A4"/>
    <w:rsid w:val="00393883"/>
    <w:rsid w:val="00393CF0"/>
    <w:rsid w:val="00394B1A"/>
    <w:rsid w:val="0039791D"/>
    <w:rsid w:val="003A054B"/>
    <w:rsid w:val="003A1A12"/>
    <w:rsid w:val="003A3DA9"/>
    <w:rsid w:val="003A58FB"/>
    <w:rsid w:val="003B2651"/>
    <w:rsid w:val="003B33EC"/>
    <w:rsid w:val="003C5ABF"/>
    <w:rsid w:val="003C5EFF"/>
    <w:rsid w:val="003D0374"/>
    <w:rsid w:val="003D06EA"/>
    <w:rsid w:val="003D2A28"/>
    <w:rsid w:val="003E1F2C"/>
    <w:rsid w:val="003E2061"/>
    <w:rsid w:val="003E5303"/>
    <w:rsid w:val="003E5AAE"/>
    <w:rsid w:val="003F0CF6"/>
    <w:rsid w:val="003F34CF"/>
    <w:rsid w:val="003F577F"/>
    <w:rsid w:val="003F712C"/>
    <w:rsid w:val="003F7B49"/>
    <w:rsid w:val="0040064E"/>
    <w:rsid w:val="00401C8C"/>
    <w:rsid w:val="00404496"/>
    <w:rsid w:val="004060A7"/>
    <w:rsid w:val="00406F24"/>
    <w:rsid w:val="00407231"/>
    <w:rsid w:val="004118BE"/>
    <w:rsid w:val="00412CB9"/>
    <w:rsid w:val="0041337E"/>
    <w:rsid w:val="00421633"/>
    <w:rsid w:val="00421C7D"/>
    <w:rsid w:val="00425BC2"/>
    <w:rsid w:val="00427FC9"/>
    <w:rsid w:val="0043010C"/>
    <w:rsid w:val="00431103"/>
    <w:rsid w:val="004333D9"/>
    <w:rsid w:val="00437C79"/>
    <w:rsid w:val="00447A14"/>
    <w:rsid w:val="00451F6E"/>
    <w:rsid w:val="004527CA"/>
    <w:rsid w:val="00453289"/>
    <w:rsid w:val="00454A92"/>
    <w:rsid w:val="00456FB1"/>
    <w:rsid w:val="004574EA"/>
    <w:rsid w:val="00460FCE"/>
    <w:rsid w:val="00462D9A"/>
    <w:rsid w:val="0046635E"/>
    <w:rsid w:val="00472617"/>
    <w:rsid w:val="004732E7"/>
    <w:rsid w:val="0047592D"/>
    <w:rsid w:val="00481901"/>
    <w:rsid w:val="00485216"/>
    <w:rsid w:val="0049173B"/>
    <w:rsid w:val="00491C66"/>
    <w:rsid w:val="004920C6"/>
    <w:rsid w:val="004924C3"/>
    <w:rsid w:val="004934BA"/>
    <w:rsid w:val="00494541"/>
    <w:rsid w:val="00497215"/>
    <w:rsid w:val="004973BE"/>
    <w:rsid w:val="004A063F"/>
    <w:rsid w:val="004A577B"/>
    <w:rsid w:val="004B073B"/>
    <w:rsid w:val="004B2FE2"/>
    <w:rsid w:val="004C03DE"/>
    <w:rsid w:val="004C102F"/>
    <w:rsid w:val="004C1773"/>
    <w:rsid w:val="004C3303"/>
    <w:rsid w:val="004C33D9"/>
    <w:rsid w:val="004C7F99"/>
    <w:rsid w:val="004D0452"/>
    <w:rsid w:val="004D3238"/>
    <w:rsid w:val="004D45D1"/>
    <w:rsid w:val="004D5287"/>
    <w:rsid w:val="004D570F"/>
    <w:rsid w:val="004D5893"/>
    <w:rsid w:val="004E2601"/>
    <w:rsid w:val="004E2884"/>
    <w:rsid w:val="004E2F7B"/>
    <w:rsid w:val="004E45B8"/>
    <w:rsid w:val="004F1337"/>
    <w:rsid w:val="004F1717"/>
    <w:rsid w:val="004F493A"/>
    <w:rsid w:val="004F4A02"/>
    <w:rsid w:val="004F6871"/>
    <w:rsid w:val="004F7B03"/>
    <w:rsid w:val="0050097A"/>
    <w:rsid w:val="005017E9"/>
    <w:rsid w:val="00503555"/>
    <w:rsid w:val="005053E7"/>
    <w:rsid w:val="005101ED"/>
    <w:rsid w:val="00512BC7"/>
    <w:rsid w:val="00514AC1"/>
    <w:rsid w:val="00514F08"/>
    <w:rsid w:val="0051567A"/>
    <w:rsid w:val="00515D3C"/>
    <w:rsid w:val="00516596"/>
    <w:rsid w:val="00521D97"/>
    <w:rsid w:val="00526C3A"/>
    <w:rsid w:val="00527795"/>
    <w:rsid w:val="005277D0"/>
    <w:rsid w:val="00527A4C"/>
    <w:rsid w:val="00533EA2"/>
    <w:rsid w:val="005374A0"/>
    <w:rsid w:val="005432BD"/>
    <w:rsid w:val="005437C0"/>
    <w:rsid w:val="00543ED2"/>
    <w:rsid w:val="005477E3"/>
    <w:rsid w:val="00547BCB"/>
    <w:rsid w:val="00556F04"/>
    <w:rsid w:val="0056072F"/>
    <w:rsid w:val="005627FB"/>
    <w:rsid w:val="00563CD2"/>
    <w:rsid w:val="00564DAA"/>
    <w:rsid w:val="005669D0"/>
    <w:rsid w:val="005700A4"/>
    <w:rsid w:val="00571446"/>
    <w:rsid w:val="005725F4"/>
    <w:rsid w:val="0057539F"/>
    <w:rsid w:val="00575E62"/>
    <w:rsid w:val="005766FA"/>
    <w:rsid w:val="00576856"/>
    <w:rsid w:val="00577B5B"/>
    <w:rsid w:val="00580277"/>
    <w:rsid w:val="00580451"/>
    <w:rsid w:val="005834DB"/>
    <w:rsid w:val="00586511"/>
    <w:rsid w:val="0059041F"/>
    <w:rsid w:val="00596327"/>
    <w:rsid w:val="005979D5"/>
    <w:rsid w:val="005A055E"/>
    <w:rsid w:val="005A0E82"/>
    <w:rsid w:val="005A1051"/>
    <w:rsid w:val="005A10CF"/>
    <w:rsid w:val="005A1B39"/>
    <w:rsid w:val="005A7432"/>
    <w:rsid w:val="005B156E"/>
    <w:rsid w:val="005B48A3"/>
    <w:rsid w:val="005B6671"/>
    <w:rsid w:val="005C22C4"/>
    <w:rsid w:val="005D6A2D"/>
    <w:rsid w:val="005E1025"/>
    <w:rsid w:val="005E68CB"/>
    <w:rsid w:val="005F0664"/>
    <w:rsid w:val="005F243F"/>
    <w:rsid w:val="005F3499"/>
    <w:rsid w:val="005F3C86"/>
    <w:rsid w:val="005F5BB7"/>
    <w:rsid w:val="005F6114"/>
    <w:rsid w:val="005F6AFB"/>
    <w:rsid w:val="005F7496"/>
    <w:rsid w:val="006012B9"/>
    <w:rsid w:val="006014D2"/>
    <w:rsid w:val="00602A09"/>
    <w:rsid w:val="00602F03"/>
    <w:rsid w:val="006065DC"/>
    <w:rsid w:val="00607265"/>
    <w:rsid w:val="00607F16"/>
    <w:rsid w:val="00610019"/>
    <w:rsid w:val="006177BB"/>
    <w:rsid w:val="00617A39"/>
    <w:rsid w:val="00617A4A"/>
    <w:rsid w:val="0062166C"/>
    <w:rsid w:val="00632315"/>
    <w:rsid w:val="006341B0"/>
    <w:rsid w:val="00637995"/>
    <w:rsid w:val="00642024"/>
    <w:rsid w:val="00642B50"/>
    <w:rsid w:val="00645461"/>
    <w:rsid w:val="006467E8"/>
    <w:rsid w:val="00654628"/>
    <w:rsid w:val="00654BBE"/>
    <w:rsid w:val="006555A9"/>
    <w:rsid w:val="00655B16"/>
    <w:rsid w:val="006566D1"/>
    <w:rsid w:val="00657EC1"/>
    <w:rsid w:val="0066175A"/>
    <w:rsid w:val="0066184A"/>
    <w:rsid w:val="0066411D"/>
    <w:rsid w:val="00664BD4"/>
    <w:rsid w:val="0067502C"/>
    <w:rsid w:val="0067657E"/>
    <w:rsid w:val="006807CE"/>
    <w:rsid w:val="00680CAF"/>
    <w:rsid w:val="0068417A"/>
    <w:rsid w:val="0068475B"/>
    <w:rsid w:val="00685AC0"/>
    <w:rsid w:val="00690CD0"/>
    <w:rsid w:val="006A29FF"/>
    <w:rsid w:val="006A4804"/>
    <w:rsid w:val="006B0E7D"/>
    <w:rsid w:val="006B35BA"/>
    <w:rsid w:val="006B4535"/>
    <w:rsid w:val="006B7F67"/>
    <w:rsid w:val="006C63AF"/>
    <w:rsid w:val="006C7ABB"/>
    <w:rsid w:val="006D1A5E"/>
    <w:rsid w:val="006D3308"/>
    <w:rsid w:val="006D602C"/>
    <w:rsid w:val="006D6B65"/>
    <w:rsid w:val="006D71C7"/>
    <w:rsid w:val="006E0E06"/>
    <w:rsid w:val="006E3D74"/>
    <w:rsid w:val="006E51D8"/>
    <w:rsid w:val="006F222B"/>
    <w:rsid w:val="006F3CB3"/>
    <w:rsid w:val="006F6A53"/>
    <w:rsid w:val="00702A04"/>
    <w:rsid w:val="00704828"/>
    <w:rsid w:val="007061A1"/>
    <w:rsid w:val="00706E64"/>
    <w:rsid w:val="00707495"/>
    <w:rsid w:val="00710278"/>
    <w:rsid w:val="00713840"/>
    <w:rsid w:val="00713872"/>
    <w:rsid w:val="00716D66"/>
    <w:rsid w:val="00720E1A"/>
    <w:rsid w:val="00721EE5"/>
    <w:rsid w:val="00726447"/>
    <w:rsid w:val="00727115"/>
    <w:rsid w:val="00733B0E"/>
    <w:rsid w:val="00737CD9"/>
    <w:rsid w:val="00741D3A"/>
    <w:rsid w:val="00743FC7"/>
    <w:rsid w:val="00744CB1"/>
    <w:rsid w:val="007470F9"/>
    <w:rsid w:val="00747B08"/>
    <w:rsid w:val="0075279D"/>
    <w:rsid w:val="00753E21"/>
    <w:rsid w:val="00755247"/>
    <w:rsid w:val="007642F3"/>
    <w:rsid w:val="00772BEA"/>
    <w:rsid w:val="00777561"/>
    <w:rsid w:val="00783791"/>
    <w:rsid w:val="00784BA2"/>
    <w:rsid w:val="0078526F"/>
    <w:rsid w:val="007863CD"/>
    <w:rsid w:val="0079084B"/>
    <w:rsid w:val="00791522"/>
    <w:rsid w:val="00796071"/>
    <w:rsid w:val="007A0AC0"/>
    <w:rsid w:val="007A1BBB"/>
    <w:rsid w:val="007A5DE4"/>
    <w:rsid w:val="007A7AE3"/>
    <w:rsid w:val="007B03F1"/>
    <w:rsid w:val="007B14DE"/>
    <w:rsid w:val="007B2025"/>
    <w:rsid w:val="007B427D"/>
    <w:rsid w:val="007B4FBE"/>
    <w:rsid w:val="007C02E5"/>
    <w:rsid w:val="007C1DB2"/>
    <w:rsid w:val="007C2B89"/>
    <w:rsid w:val="007C2E2A"/>
    <w:rsid w:val="007C3ECB"/>
    <w:rsid w:val="007C6D56"/>
    <w:rsid w:val="007D29EF"/>
    <w:rsid w:val="007D33B8"/>
    <w:rsid w:val="007D622F"/>
    <w:rsid w:val="007D7336"/>
    <w:rsid w:val="007D7943"/>
    <w:rsid w:val="007E285F"/>
    <w:rsid w:val="007E40D0"/>
    <w:rsid w:val="007E4A09"/>
    <w:rsid w:val="007E719C"/>
    <w:rsid w:val="007F046E"/>
    <w:rsid w:val="007F1CBF"/>
    <w:rsid w:val="007F1EBB"/>
    <w:rsid w:val="00802343"/>
    <w:rsid w:val="00803E15"/>
    <w:rsid w:val="00806CEF"/>
    <w:rsid w:val="008103EE"/>
    <w:rsid w:val="008109F3"/>
    <w:rsid w:val="00814E65"/>
    <w:rsid w:val="00816C91"/>
    <w:rsid w:val="00816D03"/>
    <w:rsid w:val="00817D4C"/>
    <w:rsid w:val="0082401D"/>
    <w:rsid w:val="008276E8"/>
    <w:rsid w:val="00830E10"/>
    <w:rsid w:val="00830E92"/>
    <w:rsid w:val="00831CF6"/>
    <w:rsid w:val="00834837"/>
    <w:rsid w:val="00834F12"/>
    <w:rsid w:val="0083616B"/>
    <w:rsid w:val="00844195"/>
    <w:rsid w:val="00846CF9"/>
    <w:rsid w:val="00850D74"/>
    <w:rsid w:val="0085295A"/>
    <w:rsid w:val="008536F4"/>
    <w:rsid w:val="008550C3"/>
    <w:rsid w:val="00855169"/>
    <w:rsid w:val="00855580"/>
    <w:rsid w:val="00855953"/>
    <w:rsid w:val="00861703"/>
    <w:rsid w:val="008620F0"/>
    <w:rsid w:val="00862F61"/>
    <w:rsid w:val="0086540D"/>
    <w:rsid w:val="00866731"/>
    <w:rsid w:val="008675A6"/>
    <w:rsid w:val="00867DC2"/>
    <w:rsid w:val="00874E50"/>
    <w:rsid w:val="008756FD"/>
    <w:rsid w:val="00882EFB"/>
    <w:rsid w:val="00884776"/>
    <w:rsid w:val="008855FC"/>
    <w:rsid w:val="008856DA"/>
    <w:rsid w:val="0089322F"/>
    <w:rsid w:val="00894F6C"/>
    <w:rsid w:val="008A056C"/>
    <w:rsid w:val="008A61E9"/>
    <w:rsid w:val="008A6A12"/>
    <w:rsid w:val="008A6F77"/>
    <w:rsid w:val="008A7C31"/>
    <w:rsid w:val="008B2D67"/>
    <w:rsid w:val="008B7932"/>
    <w:rsid w:val="008C0CEE"/>
    <w:rsid w:val="008C1795"/>
    <w:rsid w:val="008C1F32"/>
    <w:rsid w:val="008C3C3D"/>
    <w:rsid w:val="008C40F2"/>
    <w:rsid w:val="008C5E88"/>
    <w:rsid w:val="008C7B05"/>
    <w:rsid w:val="008C7C8D"/>
    <w:rsid w:val="008C7DE9"/>
    <w:rsid w:val="008D031D"/>
    <w:rsid w:val="008D088B"/>
    <w:rsid w:val="008D0C7A"/>
    <w:rsid w:val="008D0E42"/>
    <w:rsid w:val="008D53BE"/>
    <w:rsid w:val="008D5A30"/>
    <w:rsid w:val="008D5E33"/>
    <w:rsid w:val="008D6CB9"/>
    <w:rsid w:val="008E56C5"/>
    <w:rsid w:val="008F7DFE"/>
    <w:rsid w:val="00900F30"/>
    <w:rsid w:val="00904876"/>
    <w:rsid w:val="00910730"/>
    <w:rsid w:val="0091156A"/>
    <w:rsid w:val="00912772"/>
    <w:rsid w:val="009131C6"/>
    <w:rsid w:val="009175E4"/>
    <w:rsid w:val="009201BA"/>
    <w:rsid w:val="009316E9"/>
    <w:rsid w:val="00931F76"/>
    <w:rsid w:val="009335D0"/>
    <w:rsid w:val="00935B3F"/>
    <w:rsid w:val="0094283E"/>
    <w:rsid w:val="00944F0B"/>
    <w:rsid w:val="009469EF"/>
    <w:rsid w:val="00946EAA"/>
    <w:rsid w:val="00947109"/>
    <w:rsid w:val="009476A1"/>
    <w:rsid w:val="00952B7E"/>
    <w:rsid w:val="00952F79"/>
    <w:rsid w:val="00953591"/>
    <w:rsid w:val="00957557"/>
    <w:rsid w:val="00957E15"/>
    <w:rsid w:val="00964E7D"/>
    <w:rsid w:val="00965488"/>
    <w:rsid w:val="00965867"/>
    <w:rsid w:val="00966E2F"/>
    <w:rsid w:val="00967958"/>
    <w:rsid w:val="00970BDB"/>
    <w:rsid w:val="009801F8"/>
    <w:rsid w:val="009805B4"/>
    <w:rsid w:val="0098208B"/>
    <w:rsid w:val="00985BA3"/>
    <w:rsid w:val="00987FC9"/>
    <w:rsid w:val="00991866"/>
    <w:rsid w:val="009A0DBB"/>
    <w:rsid w:val="009A1AE2"/>
    <w:rsid w:val="009A279D"/>
    <w:rsid w:val="009A38FB"/>
    <w:rsid w:val="009A561B"/>
    <w:rsid w:val="009A6CB1"/>
    <w:rsid w:val="009B211A"/>
    <w:rsid w:val="009B48A9"/>
    <w:rsid w:val="009B4BAC"/>
    <w:rsid w:val="009B6F1E"/>
    <w:rsid w:val="009C133E"/>
    <w:rsid w:val="009C1D64"/>
    <w:rsid w:val="009C1E07"/>
    <w:rsid w:val="009C287B"/>
    <w:rsid w:val="009C5310"/>
    <w:rsid w:val="009C5AC5"/>
    <w:rsid w:val="009C609B"/>
    <w:rsid w:val="009C6E00"/>
    <w:rsid w:val="009D2DB2"/>
    <w:rsid w:val="009D3870"/>
    <w:rsid w:val="009D494B"/>
    <w:rsid w:val="009E1E62"/>
    <w:rsid w:val="009E23D9"/>
    <w:rsid w:val="009E73CA"/>
    <w:rsid w:val="009E7503"/>
    <w:rsid w:val="009F1012"/>
    <w:rsid w:val="009F10E4"/>
    <w:rsid w:val="009F179B"/>
    <w:rsid w:val="009F256A"/>
    <w:rsid w:val="009F3293"/>
    <w:rsid w:val="009F5E7D"/>
    <w:rsid w:val="00A01899"/>
    <w:rsid w:val="00A0371C"/>
    <w:rsid w:val="00A04FBE"/>
    <w:rsid w:val="00A10162"/>
    <w:rsid w:val="00A11F6C"/>
    <w:rsid w:val="00A129DD"/>
    <w:rsid w:val="00A15E23"/>
    <w:rsid w:val="00A2147D"/>
    <w:rsid w:val="00A21B51"/>
    <w:rsid w:val="00A23397"/>
    <w:rsid w:val="00A23F78"/>
    <w:rsid w:val="00A24FF6"/>
    <w:rsid w:val="00A25078"/>
    <w:rsid w:val="00A27512"/>
    <w:rsid w:val="00A30436"/>
    <w:rsid w:val="00A33B92"/>
    <w:rsid w:val="00A35A53"/>
    <w:rsid w:val="00A36CDE"/>
    <w:rsid w:val="00A405A4"/>
    <w:rsid w:val="00A45BDF"/>
    <w:rsid w:val="00A518D9"/>
    <w:rsid w:val="00A5307C"/>
    <w:rsid w:val="00A53434"/>
    <w:rsid w:val="00A53936"/>
    <w:rsid w:val="00A549CB"/>
    <w:rsid w:val="00A5584B"/>
    <w:rsid w:val="00A612FF"/>
    <w:rsid w:val="00A62682"/>
    <w:rsid w:val="00A633D6"/>
    <w:rsid w:val="00A63EF7"/>
    <w:rsid w:val="00A702A4"/>
    <w:rsid w:val="00A706BB"/>
    <w:rsid w:val="00A72E49"/>
    <w:rsid w:val="00A76E05"/>
    <w:rsid w:val="00A77154"/>
    <w:rsid w:val="00A8003D"/>
    <w:rsid w:val="00A81C70"/>
    <w:rsid w:val="00A83FD0"/>
    <w:rsid w:val="00A9247F"/>
    <w:rsid w:val="00A9324D"/>
    <w:rsid w:val="00A95FAE"/>
    <w:rsid w:val="00A960B7"/>
    <w:rsid w:val="00AA0B06"/>
    <w:rsid w:val="00AA207D"/>
    <w:rsid w:val="00AA4CCB"/>
    <w:rsid w:val="00AB12A1"/>
    <w:rsid w:val="00AB5FD2"/>
    <w:rsid w:val="00AB6013"/>
    <w:rsid w:val="00AB7F9E"/>
    <w:rsid w:val="00AC0470"/>
    <w:rsid w:val="00AC0532"/>
    <w:rsid w:val="00AC4E0D"/>
    <w:rsid w:val="00AC725B"/>
    <w:rsid w:val="00AC7401"/>
    <w:rsid w:val="00AD41E5"/>
    <w:rsid w:val="00AD457C"/>
    <w:rsid w:val="00AD5D67"/>
    <w:rsid w:val="00AD69FA"/>
    <w:rsid w:val="00AD74C2"/>
    <w:rsid w:val="00AD7B53"/>
    <w:rsid w:val="00AE0899"/>
    <w:rsid w:val="00AE1129"/>
    <w:rsid w:val="00AE17CD"/>
    <w:rsid w:val="00AE2804"/>
    <w:rsid w:val="00AE335C"/>
    <w:rsid w:val="00AE7ADD"/>
    <w:rsid w:val="00AE7B55"/>
    <w:rsid w:val="00AF0A41"/>
    <w:rsid w:val="00AF11B7"/>
    <w:rsid w:val="00AF147F"/>
    <w:rsid w:val="00AF2B7C"/>
    <w:rsid w:val="00AF4515"/>
    <w:rsid w:val="00AF465F"/>
    <w:rsid w:val="00B06FB5"/>
    <w:rsid w:val="00B135D1"/>
    <w:rsid w:val="00B1383B"/>
    <w:rsid w:val="00B22F6F"/>
    <w:rsid w:val="00B24A8B"/>
    <w:rsid w:val="00B2542C"/>
    <w:rsid w:val="00B2680F"/>
    <w:rsid w:val="00B358C6"/>
    <w:rsid w:val="00B362E3"/>
    <w:rsid w:val="00B374B9"/>
    <w:rsid w:val="00B413FE"/>
    <w:rsid w:val="00B4457F"/>
    <w:rsid w:val="00B510BF"/>
    <w:rsid w:val="00B51B92"/>
    <w:rsid w:val="00B51C26"/>
    <w:rsid w:val="00B53E8D"/>
    <w:rsid w:val="00B569F0"/>
    <w:rsid w:val="00B57708"/>
    <w:rsid w:val="00B5797D"/>
    <w:rsid w:val="00B601CA"/>
    <w:rsid w:val="00B60763"/>
    <w:rsid w:val="00B6141C"/>
    <w:rsid w:val="00B61E71"/>
    <w:rsid w:val="00B62003"/>
    <w:rsid w:val="00B64D9C"/>
    <w:rsid w:val="00B82CCA"/>
    <w:rsid w:val="00B86610"/>
    <w:rsid w:val="00B93DD9"/>
    <w:rsid w:val="00B944F4"/>
    <w:rsid w:val="00B94CF4"/>
    <w:rsid w:val="00B95DAC"/>
    <w:rsid w:val="00B9650C"/>
    <w:rsid w:val="00BA5ED3"/>
    <w:rsid w:val="00BA76A0"/>
    <w:rsid w:val="00BA7A66"/>
    <w:rsid w:val="00BB6040"/>
    <w:rsid w:val="00BB7D36"/>
    <w:rsid w:val="00BC1D56"/>
    <w:rsid w:val="00BC1E4F"/>
    <w:rsid w:val="00BC4852"/>
    <w:rsid w:val="00BC7104"/>
    <w:rsid w:val="00BD11E4"/>
    <w:rsid w:val="00BD2B69"/>
    <w:rsid w:val="00BE0A73"/>
    <w:rsid w:val="00BE207A"/>
    <w:rsid w:val="00BE2DD4"/>
    <w:rsid w:val="00BE2E26"/>
    <w:rsid w:val="00BE59D8"/>
    <w:rsid w:val="00BE68DD"/>
    <w:rsid w:val="00BE7C20"/>
    <w:rsid w:val="00BF394D"/>
    <w:rsid w:val="00BF5C05"/>
    <w:rsid w:val="00BF7E72"/>
    <w:rsid w:val="00C073AE"/>
    <w:rsid w:val="00C14193"/>
    <w:rsid w:val="00C14946"/>
    <w:rsid w:val="00C217A8"/>
    <w:rsid w:val="00C25B70"/>
    <w:rsid w:val="00C308D7"/>
    <w:rsid w:val="00C313C7"/>
    <w:rsid w:val="00C32385"/>
    <w:rsid w:val="00C32C17"/>
    <w:rsid w:val="00C36BF2"/>
    <w:rsid w:val="00C412DB"/>
    <w:rsid w:val="00C42270"/>
    <w:rsid w:val="00C423B2"/>
    <w:rsid w:val="00C4337E"/>
    <w:rsid w:val="00C448ED"/>
    <w:rsid w:val="00C51894"/>
    <w:rsid w:val="00C52A02"/>
    <w:rsid w:val="00C538AE"/>
    <w:rsid w:val="00C56220"/>
    <w:rsid w:val="00C64DBD"/>
    <w:rsid w:val="00C66FCB"/>
    <w:rsid w:val="00C707A5"/>
    <w:rsid w:val="00C70AEC"/>
    <w:rsid w:val="00C7142B"/>
    <w:rsid w:val="00C71FC1"/>
    <w:rsid w:val="00C730E6"/>
    <w:rsid w:val="00C74F68"/>
    <w:rsid w:val="00C753B3"/>
    <w:rsid w:val="00C76CDA"/>
    <w:rsid w:val="00C76CFD"/>
    <w:rsid w:val="00C76E73"/>
    <w:rsid w:val="00C77D94"/>
    <w:rsid w:val="00C818DE"/>
    <w:rsid w:val="00C836B6"/>
    <w:rsid w:val="00C91BF5"/>
    <w:rsid w:val="00C91DBF"/>
    <w:rsid w:val="00C95513"/>
    <w:rsid w:val="00CA4B2A"/>
    <w:rsid w:val="00CA68CE"/>
    <w:rsid w:val="00CA6D07"/>
    <w:rsid w:val="00CA7A61"/>
    <w:rsid w:val="00CB3203"/>
    <w:rsid w:val="00CB5A92"/>
    <w:rsid w:val="00CB7DCA"/>
    <w:rsid w:val="00CC1154"/>
    <w:rsid w:val="00CC1290"/>
    <w:rsid w:val="00CC29FA"/>
    <w:rsid w:val="00CC395A"/>
    <w:rsid w:val="00CC4A48"/>
    <w:rsid w:val="00CC7B83"/>
    <w:rsid w:val="00CD2E4D"/>
    <w:rsid w:val="00CE0433"/>
    <w:rsid w:val="00CE0B7B"/>
    <w:rsid w:val="00CE307A"/>
    <w:rsid w:val="00CE531B"/>
    <w:rsid w:val="00CE603B"/>
    <w:rsid w:val="00CE7725"/>
    <w:rsid w:val="00CE77C4"/>
    <w:rsid w:val="00CE7D3B"/>
    <w:rsid w:val="00CF093F"/>
    <w:rsid w:val="00CF16A9"/>
    <w:rsid w:val="00CF2325"/>
    <w:rsid w:val="00CF2390"/>
    <w:rsid w:val="00CF7E1E"/>
    <w:rsid w:val="00D0195D"/>
    <w:rsid w:val="00D07E37"/>
    <w:rsid w:val="00D131BC"/>
    <w:rsid w:val="00D1361C"/>
    <w:rsid w:val="00D154CF"/>
    <w:rsid w:val="00D15F58"/>
    <w:rsid w:val="00D16D19"/>
    <w:rsid w:val="00D17236"/>
    <w:rsid w:val="00D222FA"/>
    <w:rsid w:val="00D26561"/>
    <w:rsid w:val="00D31051"/>
    <w:rsid w:val="00D33AC0"/>
    <w:rsid w:val="00D33F23"/>
    <w:rsid w:val="00D3466D"/>
    <w:rsid w:val="00D35274"/>
    <w:rsid w:val="00D3551B"/>
    <w:rsid w:val="00D40909"/>
    <w:rsid w:val="00D40FAB"/>
    <w:rsid w:val="00D42F65"/>
    <w:rsid w:val="00D47E2E"/>
    <w:rsid w:val="00D52544"/>
    <w:rsid w:val="00D54097"/>
    <w:rsid w:val="00D55179"/>
    <w:rsid w:val="00D57D33"/>
    <w:rsid w:val="00D6185E"/>
    <w:rsid w:val="00D623EA"/>
    <w:rsid w:val="00D65AE3"/>
    <w:rsid w:val="00D70C36"/>
    <w:rsid w:val="00D72629"/>
    <w:rsid w:val="00D729CD"/>
    <w:rsid w:val="00D72F2B"/>
    <w:rsid w:val="00D73E24"/>
    <w:rsid w:val="00D746CB"/>
    <w:rsid w:val="00D813E2"/>
    <w:rsid w:val="00D853C3"/>
    <w:rsid w:val="00D91961"/>
    <w:rsid w:val="00D9225D"/>
    <w:rsid w:val="00D95DC5"/>
    <w:rsid w:val="00DA1FA3"/>
    <w:rsid w:val="00DA204F"/>
    <w:rsid w:val="00DA2BE4"/>
    <w:rsid w:val="00DB0F6B"/>
    <w:rsid w:val="00DB550D"/>
    <w:rsid w:val="00DB6AEE"/>
    <w:rsid w:val="00DC5310"/>
    <w:rsid w:val="00DC68B5"/>
    <w:rsid w:val="00DC77C3"/>
    <w:rsid w:val="00DD1948"/>
    <w:rsid w:val="00DD3335"/>
    <w:rsid w:val="00DD3838"/>
    <w:rsid w:val="00DD54AB"/>
    <w:rsid w:val="00DD579C"/>
    <w:rsid w:val="00DD60AE"/>
    <w:rsid w:val="00DD7D7B"/>
    <w:rsid w:val="00DE2853"/>
    <w:rsid w:val="00DE3E1E"/>
    <w:rsid w:val="00DE605E"/>
    <w:rsid w:val="00DF2162"/>
    <w:rsid w:val="00DF2951"/>
    <w:rsid w:val="00DF2D02"/>
    <w:rsid w:val="00DF3D4F"/>
    <w:rsid w:val="00DF72B1"/>
    <w:rsid w:val="00E038F7"/>
    <w:rsid w:val="00E04D17"/>
    <w:rsid w:val="00E07CA8"/>
    <w:rsid w:val="00E137CF"/>
    <w:rsid w:val="00E13E60"/>
    <w:rsid w:val="00E160C3"/>
    <w:rsid w:val="00E21E03"/>
    <w:rsid w:val="00E22FD3"/>
    <w:rsid w:val="00E23094"/>
    <w:rsid w:val="00E23F0F"/>
    <w:rsid w:val="00E25CD3"/>
    <w:rsid w:val="00E3039B"/>
    <w:rsid w:val="00E31095"/>
    <w:rsid w:val="00E32D30"/>
    <w:rsid w:val="00E34456"/>
    <w:rsid w:val="00E37CA6"/>
    <w:rsid w:val="00E41A44"/>
    <w:rsid w:val="00E4456E"/>
    <w:rsid w:val="00E45807"/>
    <w:rsid w:val="00E46139"/>
    <w:rsid w:val="00E469B0"/>
    <w:rsid w:val="00E4781D"/>
    <w:rsid w:val="00E5131C"/>
    <w:rsid w:val="00E52635"/>
    <w:rsid w:val="00E57A22"/>
    <w:rsid w:val="00E62796"/>
    <w:rsid w:val="00E641E6"/>
    <w:rsid w:val="00E67047"/>
    <w:rsid w:val="00E704FE"/>
    <w:rsid w:val="00E717E6"/>
    <w:rsid w:val="00E7567B"/>
    <w:rsid w:val="00E75E7C"/>
    <w:rsid w:val="00E76903"/>
    <w:rsid w:val="00E8137F"/>
    <w:rsid w:val="00E834B8"/>
    <w:rsid w:val="00E83826"/>
    <w:rsid w:val="00E84031"/>
    <w:rsid w:val="00E91A5D"/>
    <w:rsid w:val="00E93626"/>
    <w:rsid w:val="00E93AA3"/>
    <w:rsid w:val="00EA1A4A"/>
    <w:rsid w:val="00EA2242"/>
    <w:rsid w:val="00EA238B"/>
    <w:rsid w:val="00EA4F67"/>
    <w:rsid w:val="00EB2BED"/>
    <w:rsid w:val="00EB393B"/>
    <w:rsid w:val="00EB3D0D"/>
    <w:rsid w:val="00EB68CE"/>
    <w:rsid w:val="00EB6B7C"/>
    <w:rsid w:val="00EB7158"/>
    <w:rsid w:val="00EC2AB0"/>
    <w:rsid w:val="00EC4E9A"/>
    <w:rsid w:val="00EC5515"/>
    <w:rsid w:val="00EC6DB1"/>
    <w:rsid w:val="00ED1413"/>
    <w:rsid w:val="00ED3551"/>
    <w:rsid w:val="00ED363A"/>
    <w:rsid w:val="00ED4F8E"/>
    <w:rsid w:val="00ED65C9"/>
    <w:rsid w:val="00ED6785"/>
    <w:rsid w:val="00ED7171"/>
    <w:rsid w:val="00EE1DAD"/>
    <w:rsid w:val="00EE304E"/>
    <w:rsid w:val="00EE3736"/>
    <w:rsid w:val="00EE46F4"/>
    <w:rsid w:val="00EE7821"/>
    <w:rsid w:val="00EF0956"/>
    <w:rsid w:val="00EF2334"/>
    <w:rsid w:val="00EF2A2C"/>
    <w:rsid w:val="00EF2BEA"/>
    <w:rsid w:val="00EF3A33"/>
    <w:rsid w:val="00EF553E"/>
    <w:rsid w:val="00EF5675"/>
    <w:rsid w:val="00F04DA0"/>
    <w:rsid w:val="00F053F6"/>
    <w:rsid w:val="00F05437"/>
    <w:rsid w:val="00F05640"/>
    <w:rsid w:val="00F05CBE"/>
    <w:rsid w:val="00F11F00"/>
    <w:rsid w:val="00F13CB9"/>
    <w:rsid w:val="00F14F72"/>
    <w:rsid w:val="00F16577"/>
    <w:rsid w:val="00F1713A"/>
    <w:rsid w:val="00F20149"/>
    <w:rsid w:val="00F213C3"/>
    <w:rsid w:val="00F21ADC"/>
    <w:rsid w:val="00F2273C"/>
    <w:rsid w:val="00F23045"/>
    <w:rsid w:val="00F2680B"/>
    <w:rsid w:val="00F269B7"/>
    <w:rsid w:val="00F27C86"/>
    <w:rsid w:val="00F33135"/>
    <w:rsid w:val="00F36EEC"/>
    <w:rsid w:val="00F378B1"/>
    <w:rsid w:val="00F4114F"/>
    <w:rsid w:val="00F4174A"/>
    <w:rsid w:val="00F50AB5"/>
    <w:rsid w:val="00F52B03"/>
    <w:rsid w:val="00F5353F"/>
    <w:rsid w:val="00F53DA3"/>
    <w:rsid w:val="00F5578F"/>
    <w:rsid w:val="00F606A6"/>
    <w:rsid w:val="00F66068"/>
    <w:rsid w:val="00F719F2"/>
    <w:rsid w:val="00F751CC"/>
    <w:rsid w:val="00F77D40"/>
    <w:rsid w:val="00F80ABB"/>
    <w:rsid w:val="00F837D4"/>
    <w:rsid w:val="00F85402"/>
    <w:rsid w:val="00F86388"/>
    <w:rsid w:val="00F87FE5"/>
    <w:rsid w:val="00F91A72"/>
    <w:rsid w:val="00F96236"/>
    <w:rsid w:val="00FA1EA4"/>
    <w:rsid w:val="00FA295D"/>
    <w:rsid w:val="00FA5839"/>
    <w:rsid w:val="00FB07BA"/>
    <w:rsid w:val="00FB53C4"/>
    <w:rsid w:val="00FB63A3"/>
    <w:rsid w:val="00FB6B47"/>
    <w:rsid w:val="00FC1EB8"/>
    <w:rsid w:val="00FC4BEE"/>
    <w:rsid w:val="00FC75B0"/>
    <w:rsid w:val="00FD3252"/>
    <w:rsid w:val="00FD36C2"/>
    <w:rsid w:val="00FD3BC6"/>
    <w:rsid w:val="00FD4334"/>
    <w:rsid w:val="00FD501C"/>
    <w:rsid w:val="00FD610B"/>
    <w:rsid w:val="00FD708A"/>
    <w:rsid w:val="00FE13AD"/>
    <w:rsid w:val="00FE223C"/>
    <w:rsid w:val="00FE2388"/>
    <w:rsid w:val="00FE5751"/>
    <w:rsid w:val="00FF2686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DF8469"/>
  <w15:docId w15:val="{56315A79-6389-FF45-9B10-DCC88E9E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55B16"/>
  </w:style>
  <w:style w:type="paragraph" w:styleId="Heading1">
    <w:name w:val="heading 1"/>
    <w:aliases w:val="Unit-Title"/>
    <w:basedOn w:val="Normal"/>
    <w:next w:val="Normal"/>
    <w:link w:val="Heading1Char"/>
    <w:uiPriority w:val="9"/>
    <w:rsid w:val="00A95FAE"/>
    <w:pPr>
      <w:keepNext/>
      <w:keepLines/>
      <w:spacing w:before="480" w:after="0" w:line="240" w:lineRule="auto"/>
      <w:outlineLvl w:val="0"/>
    </w:pPr>
    <w:rPr>
      <w:rFonts w:ascii="Arial Black" w:eastAsiaTheme="majorEastAsia" w:hAnsi="Arial Black" w:cstheme="majorBidi"/>
      <w:bCs/>
      <w:color w:val="7F7F7F" w:themeColor="text1" w:themeTint="80"/>
      <w:sz w:val="12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8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Unit-Title Char"/>
    <w:basedOn w:val="DefaultParagraphFont"/>
    <w:link w:val="Heading1"/>
    <w:uiPriority w:val="9"/>
    <w:rsid w:val="00A95FAE"/>
    <w:rPr>
      <w:rFonts w:ascii="Arial Black" w:eastAsiaTheme="majorEastAsia" w:hAnsi="Arial Black" w:cstheme="majorBidi"/>
      <w:bCs/>
      <w:color w:val="7F7F7F" w:themeColor="text1" w:themeTint="80"/>
      <w:sz w:val="120"/>
      <w:szCs w:val="28"/>
    </w:rPr>
  </w:style>
  <w:style w:type="paragraph" w:customStyle="1" w:styleId="Unit-Number-Title">
    <w:name w:val="Unit-Number-Title"/>
    <w:basedOn w:val="Normal"/>
    <w:link w:val="Unit-Number-TitleChar"/>
    <w:qFormat/>
    <w:rsid w:val="00957E15"/>
    <w:pPr>
      <w:spacing w:before="1600" w:line="240" w:lineRule="auto"/>
      <w:jc w:val="right"/>
    </w:pPr>
    <w:rPr>
      <w:rFonts w:ascii="Arial Black" w:hAnsi="Arial Black"/>
      <w:b/>
      <w:color w:val="D9D9D9" w:themeColor="background1" w:themeShade="D9"/>
      <w:sz w:val="120"/>
      <w:szCs w:val="120"/>
    </w:rPr>
  </w:style>
  <w:style w:type="paragraph" w:customStyle="1" w:styleId="Unit-Text-Title">
    <w:name w:val="Unit-Text-Title"/>
    <w:basedOn w:val="Normal"/>
    <w:link w:val="Unit-Text-TitleChar"/>
    <w:qFormat/>
    <w:rsid w:val="00957E15"/>
    <w:pPr>
      <w:jc w:val="right"/>
    </w:pPr>
    <w:rPr>
      <w:rFonts w:ascii="Arial Black" w:hAnsi="Arial Black"/>
      <w:b/>
      <w:color w:val="404040" w:themeColor="text1" w:themeTint="BF"/>
      <w:sz w:val="24"/>
      <w:szCs w:val="24"/>
    </w:rPr>
  </w:style>
  <w:style w:type="character" w:customStyle="1" w:styleId="Unit-Number-TitleChar">
    <w:name w:val="Unit-Number-Title Char"/>
    <w:basedOn w:val="DefaultParagraphFont"/>
    <w:link w:val="Unit-Number-Title"/>
    <w:rsid w:val="00957E15"/>
    <w:rPr>
      <w:rFonts w:ascii="Arial Black" w:hAnsi="Arial Black"/>
      <w:b/>
      <w:color w:val="D9D9D9" w:themeColor="background1" w:themeShade="D9"/>
      <w:sz w:val="120"/>
      <w:szCs w:val="120"/>
    </w:rPr>
  </w:style>
  <w:style w:type="paragraph" w:customStyle="1" w:styleId="Unit-Exercise-Title">
    <w:name w:val="Unit-Exercise-Title"/>
    <w:basedOn w:val="Normal"/>
    <w:link w:val="Unit-Exercise-TitleChar"/>
    <w:qFormat/>
    <w:rsid w:val="00957E15"/>
    <w:pPr>
      <w:jc w:val="right"/>
    </w:pPr>
    <w:rPr>
      <w:rFonts w:ascii="Arial" w:hAnsi="Arial" w:cs="Arial"/>
      <w:color w:val="000000" w:themeColor="text1"/>
      <w:sz w:val="23"/>
      <w:szCs w:val="24"/>
    </w:rPr>
  </w:style>
  <w:style w:type="character" w:customStyle="1" w:styleId="Unit-Text-TitleChar">
    <w:name w:val="Unit-Text-Title Char"/>
    <w:basedOn w:val="DefaultParagraphFont"/>
    <w:link w:val="Unit-Text-Title"/>
    <w:rsid w:val="00957E15"/>
    <w:rPr>
      <w:rFonts w:ascii="Arial Black" w:hAnsi="Arial Black"/>
      <w:b/>
      <w:color w:val="404040" w:themeColor="text1" w:themeTint="BF"/>
      <w:sz w:val="24"/>
      <w:szCs w:val="24"/>
    </w:rPr>
  </w:style>
  <w:style w:type="paragraph" w:customStyle="1" w:styleId="Exercise-Heading">
    <w:name w:val="Exercise-Heading"/>
    <w:basedOn w:val="Normal"/>
    <w:link w:val="Exercise-HeadingChar"/>
    <w:qFormat/>
    <w:rsid w:val="00957E15"/>
    <w:rPr>
      <w:rFonts w:ascii="Arial" w:hAnsi="Arial" w:cs="Arial"/>
      <w:b/>
      <w:sz w:val="24"/>
      <w:szCs w:val="24"/>
    </w:rPr>
  </w:style>
  <w:style w:type="character" w:customStyle="1" w:styleId="Unit-Exercise-TitleChar">
    <w:name w:val="Unit-Exercise-Title Char"/>
    <w:basedOn w:val="DefaultParagraphFont"/>
    <w:link w:val="Unit-Exercise-Title"/>
    <w:rsid w:val="00957E15"/>
    <w:rPr>
      <w:rFonts w:ascii="Arial" w:hAnsi="Arial" w:cs="Arial"/>
      <w:color w:val="000000" w:themeColor="text1"/>
      <w:sz w:val="23"/>
      <w:szCs w:val="24"/>
    </w:rPr>
  </w:style>
  <w:style w:type="paragraph" w:customStyle="1" w:styleId="Exercise-Paragraph-Text">
    <w:name w:val="Exercise-Paragraph-Text"/>
    <w:basedOn w:val="Normal"/>
    <w:link w:val="Exercise-Paragraph-TextChar"/>
    <w:qFormat/>
    <w:rsid w:val="00957E15"/>
    <w:pPr>
      <w:spacing w:after="120" w:line="240" w:lineRule="auto"/>
    </w:pPr>
    <w:rPr>
      <w:rFonts w:ascii="Times New Roman" w:hAnsi="Times New Roman" w:cs="Times New Roman"/>
      <w:sz w:val="23"/>
      <w:szCs w:val="23"/>
    </w:rPr>
  </w:style>
  <w:style w:type="character" w:customStyle="1" w:styleId="Exercise-HeadingChar">
    <w:name w:val="Exercise-Heading Char"/>
    <w:basedOn w:val="DefaultParagraphFont"/>
    <w:link w:val="Exercise-Heading"/>
    <w:rsid w:val="00957E15"/>
    <w:rPr>
      <w:rFonts w:ascii="Arial" w:hAnsi="Arial" w:cs="Arial"/>
      <w:b/>
      <w:sz w:val="24"/>
      <w:szCs w:val="24"/>
    </w:rPr>
  </w:style>
  <w:style w:type="paragraph" w:customStyle="1" w:styleId="Exercise-Paragraph-List">
    <w:name w:val="Exercise-Paragraph-List"/>
    <w:basedOn w:val="Exercise-Paragraph-Text"/>
    <w:link w:val="Exercise-Paragraph-ListChar"/>
    <w:qFormat/>
    <w:rsid w:val="00957E15"/>
    <w:pPr>
      <w:numPr>
        <w:numId w:val="9"/>
      </w:numPr>
    </w:pPr>
  </w:style>
  <w:style w:type="character" w:customStyle="1" w:styleId="Exercise-Paragraph-TextChar">
    <w:name w:val="Exercise-Paragraph-Text Char"/>
    <w:basedOn w:val="DefaultParagraphFont"/>
    <w:link w:val="Exercise-Paragraph-Text"/>
    <w:rsid w:val="00957E15"/>
    <w:rPr>
      <w:rFonts w:ascii="Times New Roman" w:hAnsi="Times New Roman" w:cs="Times New Roman"/>
      <w:sz w:val="23"/>
      <w:szCs w:val="23"/>
    </w:rPr>
  </w:style>
  <w:style w:type="paragraph" w:customStyle="1" w:styleId="Exercise-Code-Sample">
    <w:name w:val="Exercise-Code-Sample"/>
    <w:basedOn w:val="Normal"/>
    <w:link w:val="Exercise-Code-SampleChar"/>
    <w:autoRedefine/>
    <w:rsid w:val="003932A4"/>
    <w:pPr>
      <w:spacing w:after="0" w:line="240" w:lineRule="auto"/>
    </w:pPr>
    <w:rPr>
      <w:rFonts w:ascii="Courier" w:hAnsi="Courier" w:cs="Times New Roman"/>
      <w:sz w:val="23"/>
      <w:szCs w:val="23"/>
    </w:rPr>
  </w:style>
  <w:style w:type="character" w:customStyle="1" w:styleId="Exercise-Paragraph-ListChar">
    <w:name w:val="Exercise-Paragraph-List Char"/>
    <w:basedOn w:val="Exercise-Paragraph-TextChar"/>
    <w:link w:val="Exercise-Paragraph-List"/>
    <w:rsid w:val="00957E15"/>
    <w:rPr>
      <w:rFonts w:ascii="Times New Roman" w:hAnsi="Times New Roman" w:cs="Times New Roman"/>
      <w:sz w:val="23"/>
      <w:szCs w:val="23"/>
    </w:rPr>
  </w:style>
  <w:style w:type="paragraph" w:customStyle="1" w:styleId="Exercise-Code-Sample-Bold">
    <w:name w:val="Exercise-Code-Sample-Bold"/>
    <w:basedOn w:val="Exercise-Code-Sample"/>
    <w:link w:val="Exercise-Code-Sample-BoldChar"/>
    <w:rsid w:val="009E1E62"/>
    <w:rPr>
      <w:b/>
    </w:rPr>
  </w:style>
  <w:style w:type="character" w:customStyle="1" w:styleId="Exercise-Code-SampleChar">
    <w:name w:val="Exercise-Code-Sample Char"/>
    <w:basedOn w:val="DefaultParagraphFont"/>
    <w:link w:val="Exercise-Code-Sample"/>
    <w:rsid w:val="003932A4"/>
    <w:rPr>
      <w:rFonts w:ascii="Courier" w:hAnsi="Courier" w:cs="Times New Roman"/>
      <w:sz w:val="23"/>
      <w:szCs w:val="23"/>
    </w:rPr>
  </w:style>
  <w:style w:type="paragraph" w:customStyle="1" w:styleId="Exercise-Paragraph-BulletedList">
    <w:name w:val="Exercise-Paragraph-BulletedList"/>
    <w:basedOn w:val="Exercise-Paragraph-List"/>
    <w:link w:val="Exercise-Paragraph-BulletedListChar"/>
    <w:qFormat/>
    <w:rsid w:val="007C6D56"/>
    <w:pPr>
      <w:numPr>
        <w:numId w:val="1"/>
      </w:numPr>
    </w:pPr>
    <w:rPr>
      <w:rFonts w:eastAsia="Times New Roman"/>
    </w:rPr>
  </w:style>
  <w:style w:type="character" w:customStyle="1" w:styleId="Exercise-Code-Sample-BoldChar">
    <w:name w:val="Exercise-Code-Sample-Bold Char"/>
    <w:basedOn w:val="Exercise-Code-SampleChar"/>
    <w:link w:val="Exercise-Code-Sample-Bold"/>
    <w:rsid w:val="009E1E62"/>
    <w:rPr>
      <w:rFonts w:ascii="Courier" w:hAnsi="Courier" w:cs="Times New Roman"/>
      <w:b/>
      <w:sz w:val="23"/>
      <w:szCs w:val="23"/>
    </w:rPr>
  </w:style>
  <w:style w:type="character" w:customStyle="1" w:styleId="Exercise-Paragraph-BulletedListChar">
    <w:name w:val="Exercise-Paragraph-BulletedList Char"/>
    <w:basedOn w:val="Exercise-Paragraph-ListChar"/>
    <w:link w:val="Exercise-Paragraph-BulletedList"/>
    <w:rsid w:val="007C6D56"/>
    <w:rPr>
      <w:rFonts w:ascii="Times New Roman" w:eastAsia="Times New Roman" w:hAnsi="Times New Roman" w:cs="Times New Roman"/>
      <w:sz w:val="23"/>
      <w:szCs w:val="23"/>
    </w:rPr>
  </w:style>
  <w:style w:type="paragraph" w:customStyle="1" w:styleId="Exercise-Tip-Text">
    <w:name w:val="Exercise-Tip-Text"/>
    <w:basedOn w:val="Normal"/>
    <w:link w:val="Exercise-Tip-TextChar"/>
    <w:qFormat/>
    <w:rsid w:val="00957E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 w:line="254" w:lineRule="auto"/>
    </w:pPr>
    <w:rPr>
      <w:rFonts w:ascii="Times New Roman" w:hAnsi="Times New Roman" w:cs="Times New Roman"/>
      <w:i/>
    </w:rPr>
  </w:style>
  <w:style w:type="character" w:styleId="Emphasis">
    <w:name w:val="Emphasis"/>
    <w:basedOn w:val="DefaultParagraphFont"/>
    <w:uiPriority w:val="20"/>
    <w:rsid w:val="00BC1D56"/>
    <w:rPr>
      <w:i/>
      <w:iCs/>
    </w:rPr>
  </w:style>
  <w:style w:type="character" w:customStyle="1" w:styleId="Exercise-Tip-TextChar">
    <w:name w:val="Exercise-Tip-Text Char"/>
    <w:basedOn w:val="DefaultParagraphFont"/>
    <w:link w:val="Exercise-Tip-Text"/>
    <w:rsid w:val="00957E15"/>
    <w:rPr>
      <w:rFonts w:ascii="Times New Roman" w:hAnsi="Times New Roman" w:cs="Times New Roman"/>
      <w:i/>
    </w:rPr>
  </w:style>
  <w:style w:type="paragraph" w:customStyle="1" w:styleId="Topic-Heading">
    <w:name w:val="Topic-Heading"/>
    <w:basedOn w:val="Exercise-Heading"/>
    <w:link w:val="Topic-HeadingChar"/>
    <w:qFormat/>
    <w:rsid w:val="00957E15"/>
  </w:style>
  <w:style w:type="paragraph" w:customStyle="1" w:styleId="TOC-Heading-Title">
    <w:name w:val="TOC-Heading-Title"/>
    <w:basedOn w:val="Exercise-Paragraph-Text"/>
    <w:link w:val="TOC-Heading-TitleChar"/>
    <w:qFormat/>
    <w:rsid w:val="00957E15"/>
    <w:rPr>
      <w:rFonts w:ascii="Arial" w:hAnsi="Arial" w:cs="Arial"/>
      <w:b/>
      <w:sz w:val="20"/>
      <w:szCs w:val="20"/>
    </w:rPr>
  </w:style>
  <w:style w:type="character" w:customStyle="1" w:styleId="Topic-HeadingChar">
    <w:name w:val="Topic-Heading Char"/>
    <w:basedOn w:val="Exercise-HeadingChar"/>
    <w:link w:val="Topic-Heading"/>
    <w:rsid w:val="00957E15"/>
    <w:rPr>
      <w:rFonts w:ascii="Arial" w:hAnsi="Arial" w:cs="Arial"/>
      <w:b/>
      <w:sz w:val="24"/>
      <w:szCs w:val="24"/>
    </w:rPr>
  </w:style>
  <w:style w:type="paragraph" w:customStyle="1" w:styleId="TOC-Exercise-Title">
    <w:name w:val="TOC-Exercise-Title"/>
    <w:basedOn w:val="TOC-Heading-Title"/>
    <w:link w:val="TOC-Exercise-TitleChar"/>
    <w:qFormat/>
    <w:rsid w:val="00957E15"/>
    <w:rPr>
      <w:b w:val="0"/>
    </w:rPr>
  </w:style>
  <w:style w:type="character" w:customStyle="1" w:styleId="TOC-Heading-TitleChar">
    <w:name w:val="TOC-Heading-Title Char"/>
    <w:basedOn w:val="Exercise-Paragraph-TextChar"/>
    <w:link w:val="TOC-Heading-Title"/>
    <w:rsid w:val="00957E15"/>
    <w:rPr>
      <w:rFonts w:ascii="Arial" w:hAnsi="Arial" w:cs="Arial"/>
      <w:b/>
      <w:sz w:val="20"/>
      <w:szCs w:val="20"/>
    </w:rPr>
  </w:style>
  <w:style w:type="paragraph" w:customStyle="1" w:styleId="TermsAndConditions">
    <w:name w:val="TermsAndConditions"/>
    <w:basedOn w:val="TOC-Exercise-Title"/>
    <w:link w:val="TermsAndConditionsChar"/>
    <w:qFormat/>
    <w:rsid w:val="00957E15"/>
    <w:pPr>
      <w:ind w:left="1440"/>
    </w:pPr>
    <w:rPr>
      <w:sz w:val="16"/>
      <w:szCs w:val="16"/>
    </w:rPr>
  </w:style>
  <w:style w:type="character" w:customStyle="1" w:styleId="TOC-Exercise-TitleChar">
    <w:name w:val="TOC-Exercise-Title Char"/>
    <w:basedOn w:val="TOC-Heading-TitleChar"/>
    <w:link w:val="TOC-Exercise-Title"/>
    <w:rsid w:val="00957E15"/>
    <w:rPr>
      <w:rFonts w:ascii="Arial" w:hAnsi="Arial" w:cs="Arial"/>
      <w:b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rmsAndConditionsChar">
    <w:name w:val="TermsAndConditions Char"/>
    <w:basedOn w:val="TOC-Exercise-TitleChar"/>
    <w:link w:val="TermsAndConditions"/>
    <w:rsid w:val="00957E15"/>
    <w:rPr>
      <w:rFonts w:ascii="Arial" w:hAnsi="Arial" w:cs="Arial"/>
      <w:b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B4BAC"/>
  </w:style>
  <w:style w:type="paragraph" w:styleId="Footer">
    <w:name w:val="footer"/>
    <w:basedOn w:val="Normal"/>
    <w:link w:val="FooterChar"/>
    <w:uiPriority w:val="99"/>
    <w:unhideWhenUsed/>
    <w:rsid w:val="009B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AC"/>
  </w:style>
  <w:style w:type="paragraph" w:styleId="BalloonText">
    <w:name w:val="Balloon Text"/>
    <w:basedOn w:val="Normal"/>
    <w:link w:val="BalloonTextChar"/>
    <w:uiPriority w:val="99"/>
    <w:semiHidden/>
    <w:unhideWhenUsed/>
    <w:rsid w:val="009B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Child1">
    <w:name w:val="List-Child1"/>
    <w:basedOn w:val="Exercise-Paragraph-List"/>
    <w:link w:val="List-Child1Char"/>
    <w:qFormat/>
    <w:rsid w:val="00957E15"/>
    <w:pPr>
      <w:numPr>
        <w:ilvl w:val="1"/>
      </w:numPr>
      <w:tabs>
        <w:tab w:val="num" w:pos="360"/>
      </w:tabs>
      <w:ind w:left="720"/>
    </w:pPr>
  </w:style>
  <w:style w:type="paragraph" w:customStyle="1" w:styleId="List-Child2">
    <w:name w:val="List-Child2"/>
    <w:basedOn w:val="Exercise-Paragraph-List"/>
    <w:link w:val="List-Child2Char"/>
    <w:qFormat/>
    <w:rsid w:val="00957E15"/>
    <w:pPr>
      <w:numPr>
        <w:numId w:val="0"/>
      </w:numPr>
      <w:ind w:left="1483" w:hanging="187"/>
    </w:pPr>
  </w:style>
  <w:style w:type="character" w:customStyle="1" w:styleId="List-Child1Char">
    <w:name w:val="List-Child1 Char"/>
    <w:basedOn w:val="Exercise-Paragraph-ListChar"/>
    <w:link w:val="List-Child1"/>
    <w:rsid w:val="00957E15"/>
    <w:rPr>
      <w:rFonts w:ascii="Times New Roman" w:hAnsi="Times New Roman" w:cs="Times New Roman"/>
      <w:sz w:val="23"/>
      <w:szCs w:val="23"/>
    </w:rPr>
  </w:style>
  <w:style w:type="character" w:customStyle="1" w:styleId="List-Child2Char">
    <w:name w:val="List-Child2 Char"/>
    <w:basedOn w:val="Exercise-Paragraph-ListChar"/>
    <w:link w:val="List-Child2"/>
    <w:rsid w:val="00957E15"/>
    <w:rPr>
      <w:rFonts w:ascii="Times New Roman" w:hAnsi="Times New Roman" w:cs="Times New Roman"/>
      <w:sz w:val="23"/>
      <w:szCs w:val="23"/>
    </w:rPr>
  </w:style>
  <w:style w:type="paragraph" w:customStyle="1" w:styleId="Code-Sample-Bold">
    <w:name w:val="Code-Sample-Bold"/>
    <w:basedOn w:val="Exercise-Code-Sample"/>
    <w:link w:val="Code-Sample-BoldChar"/>
    <w:autoRedefine/>
    <w:qFormat/>
    <w:rsid w:val="00E22F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sz w:val="20"/>
    </w:rPr>
  </w:style>
  <w:style w:type="character" w:customStyle="1" w:styleId="Code-Sample-BoldChar">
    <w:name w:val="Code-Sample-Bold Char"/>
    <w:basedOn w:val="Exercise-Code-SampleChar"/>
    <w:link w:val="Code-Sample-Bold"/>
    <w:rsid w:val="00E22FD3"/>
    <w:rPr>
      <w:rFonts w:ascii="Courier New" w:hAnsi="Courier New" w:cs="Times New Roman"/>
      <w:b/>
      <w:sz w:val="20"/>
      <w:szCs w:val="23"/>
    </w:rPr>
  </w:style>
  <w:style w:type="paragraph" w:customStyle="1" w:styleId="Code-Sample">
    <w:name w:val="Code-Sample"/>
    <w:basedOn w:val="Normal"/>
    <w:link w:val="Code-SampleChar"/>
    <w:autoRedefine/>
    <w:qFormat/>
    <w:rsid w:val="000669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54" w:lineRule="auto"/>
    </w:pPr>
    <w:rPr>
      <w:rFonts w:ascii="Courier New" w:hAnsi="Courier New" w:cs="Times New Roman"/>
      <w:sz w:val="18"/>
      <w:szCs w:val="18"/>
    </w:rPr>
  </w:style>
  <w:style w:type="character" w:customStyle="1" w:styleId="Code-SampleChar">
    <w:name w:val="Code-Sample Char"/>
    <w:basedOn w:val="DefaultParagraphFont"/>
    <w:link w:val="Code-Sample"/>
    <w:rsid w:val="00066947"/>
    <w:rPr>
      <w:rFonts w:ascii="Courier New" w:hAnsi="Courier New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A30"/>
    <w:pPr>
      <w:widowControl w:val="0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D95DC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35E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56A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9F256A"/>
  </w:style>
  <w:style w:type="character" w:customStyle="1" w:styleId="gp">
    <w:name w:val="gp"/>
    <w:basedOn w:val="DefaultParagraphFont"/>
    <w:rsid w:val="001A0194"/>
  </w:style>
  <w:style w:type="character" w:customStyle="1" w:styleId="c1">
    <w:name w:val="c1"/>
    <w:basedOn w:val="DefaultParagraphFont"/>
    <w:rsid w:val="002A323F"/>
  </w:style>
  <w:style w:type="character" w:customStyle="1" w:styleId="kd">
    <w:name w:val="kd"/>
    <w:basedOn w:val="DefaultParagraphFont"/>
    <w:rsid w:val="002A323F"/>
  </w:style>
  <w:style w:type="character" w:customStyle="1" w:styleId="nx">
    <w:name w:val="nx"/>
    <w:basedOn w:val="DefaultParagraphFont"/>
    <w:rsid w:val="002A323F"/>
  </w:style>
  <w:style w:type="character" w:customStyle="1" w:styleId="o">
    <w:name w:val="o"/>
    <w:basedOn w:val="DefaultParagraphFont"/>
    <w:rsid w:val="002A323F"/>
  </w:style>
  <w:style w:type="character" w:customStyle="1" w:styleId="mi">
    <w:name w:val="mi"/>
    <w:basedOn w:val="DefaultParagraphFont"/>
    <w:rsid w:val="002A323F"/>
  </w:style>
  <w:style w:type="character" w:customStyle="1" w:styleId="p">
    <w:name w:val="p"/>
    <w:basedOn w:val="DefaultParagraphFont"/>
    <w:rsid w:val="002A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191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ining\Curriculum\Developing%20MarkLogic%20Applications\Labs\MLU-LAB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379FE-5847-479F-86E9-06F12FAF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MLU-LABS-TEMPLATE.dotx</Template>
  <TotalTime>127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Nist</dc:creator>
  <cp:lastModifiedBy>Trinh Lieu</cp:lastModifiedBy>
  <cp:revision>12</cp:revision>
  <cp:lastPrinted>2019-05-10T18:45:00Z</cp:lastPrinted>
  <dcterms:created xsi:type="dcterms:W3CDTF">2019-05-14T21:34:00Z</dcterms:created>
  <dcterms:modified xsi:type="dcterms:W3CDTF">2019-05-15T15:59:00Z</dcterms:modified>
</cp:coreProperties>
</file>